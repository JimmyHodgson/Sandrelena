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0F3" w:rsidRPr="009C60D0" w:rsidRDefault="009C60D0">
      <w:pPr>
        <w:pStyle w:val="Title"/>
        <w:rPr>
          <w:lang w:val="es-NI"/>
        </w:rPr>
      </w:pPr>
      <w:r w:rsidRPr="009C60D0">
        <w:rPr>
          <w:lang w:val="es-NI"/>
        </w:rPr>
        <w:t>Sandrelena</w:t>
      </w:r>
    </w:p>
    <w:p w:rsidR="008C40F3" w:rsidRPr="009C60D0" w:rsidRDefault="00FC78CC">
      <w:pPr>
        <w:pStyle w:val="Subtitle"/>
        <w:rPr>
          <w:lang w:val="es-NI"/>
        </w:rPr>
      </w:pPr>
      <w:sdt>
        <w:sdtPr>
          <w:id w:val="841976995"/>
          <w:placeholder>
            <w:docPart w:val="CE8D03F2BDA74022860002513BCA9D85"/>
          </w:placeholder>
          <w15:appearance w15:val="hidden"/>
        </w:sdtPr>
        <w:sdtEndPr/>
        <w:sdtContent>
          <w:r w:rsidR="009C60D0" w:rsidRPr="009C60D0">
            <w:rPr>
              <w:lang w:val="es-NI"/>
            </w:rPr>
            <w:t>Memoria de Reunión de Auto-evaluación</w:t>
          </w:r>
        </w:sdtContent>
      </w:sdt>
    </w:p>
    <w:p w:rsidR="008C40F3" w:rsidRPr="009C60D0" w:rsidRDefault="009C60D0">
      <w:pPr>
        <w:pBdr>
          <w:top w:val="single" w:sz="4" w:space="1" w:color="17406D" w:themeColor="text2"/>
        </w:pBdr>
        <w:jc w:val="right"/>
        <w:rPr>
          <w:lang w:val="es-NI"/>
        </w:rPr>
      </w:pPr>
      <w:r w:rsidRPr="009C60D0">
        <w:rPr>
          <w:rStyle w:val="IntenseEmphasis"/>
          <w:lang w:val="es-NI"/>
        </w:rPr>
        <w:t>Fecha:</w:t>
      </w:r>
      <w:r w:rsidR="00FC78CC" w:rsidRPr="009C60D0">
        <w:rPr>
          <w:lang w:val="es-NI"/>
        </w:rPr>
        <w:t xml:space="preserve"> </w:t>
      </w:r>
      <w:sdt>
        <w:sdtPr>
          <w:rPr>
            <w:lang w:val="es-NI"/>
          </w:rPr>
          <w:id w:val="705675763"/>
          <w:placeholder>
            <w:docPart w:val="859B1BD8EF454112A111E496497071AE"/>
          </w:placeholder>
          <w:date w:fullDate="2016-05-26T20:00:00Z">
            <w:dateFormat w:val="M/d/yyyy h:mm am/pm"/>
            <w:lid w:val="en-US"/>
            <w:storeMappedDataAs w:val="dateTime"/>
            <w:calendar w:val="gregorian"/>
          </w:date>
        </w:sdtPr>
        <w:sdtEndPr/>
        <w:sdtContent>
          <w:r w:rsidRPr="009C60D0">
            <w:rPr>
              <w:lang w:val="es-NI"/>
            </w:rPr>
            <w:t>5/26/2016 8:00 PM</w:t>
          </w:r>
        </w:sdtContent>
      </w:sdt>
      <w:r w:rsidR="00FC78CC" w:rsidRPr="009C60D0">
        <w:rPr>
          <w:lang w:val="es-NI"/>
        </w:rPr>
        <w:t xml:space="preserve"> | </w:t>
      </w:r>
      <w:r w:rsidRPr="009C60D0">
        <w:rPr>
          <w:rStyle w:val="IntenseEmphasis"/>
          <w:lang w:val="es-NI"/>
        </w:rPr>
        <w:t>Reunión realizada a petición de:</w:t>
      </w:r>
      <w:r w:rsidR="00FC78CC" w:rsidRPr="009C60D0">
        <w:rPr>
          <w:lang w:val="es-NI"/>
        </w:rPr>
        <w:t xml:space="preserve"> </w:t>
      </w:r>
      <w:sdt>
        <w:sdtPr>
          <w:id w:val="-845941156"/>
          <w:placeholder>
            <w:docPart w:val="A6FF0AB525794FB7A5BC2304E87A3F97"/>
          </w:placeholder>
          <w15:appearance w15:val="hidden"/>
        </w:sdtPr>
        <w:sdtEndPr/>
        <w:sdtContent>
          <w:r>
            <w:rPr>
              <w:lang w:val="es-NI"/>
            </w:rPr>
            <w:t>Javier Wilson</w:t>
          </w:r>
        </w:sdtContent>
      </w:sdt>
    </w:p>
    <w:p w:rsidR="008C40F3" w:rsidRDefault="009C60D0">
      <w:pPr>
        <w:pStyle w:val="Heading1"/>
      </w:pPr>
      <w:proofErr w:type="spellStart"/>
      <w:r>
        <w:t>Participantes</w:t>
      </w:r>
      <w:proofErr w:type="spellEnd"/>
    </w:p>
    <w:tbl>
      <w:tblPr>
        <w:tblStyle w:val="GridTable4-Accent2"/>
        <w:tblW w:w="0" w:type="auto"/>
        <w:tblLook w:val="04A0" w:firstRow="1" w:lastRow="0" w:firstColumn="1" w:lastColumn="0" w:noHBand="0" w:noVBand="1"/>
      </w:tblPr>
      <w:tblGrid>
        <w:gridCol w:w="5395"/>
        <w:gridCol w:w="5395"/>
      </w:tblGrid>
      <w:tr w:rsidR="009C60D0" w:rsidTr="009C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9C60D0" w:rsidRPr="009C60D0" w:rsidRDefault="009C60D0" w:rsidP="009C60D0">
            <w:pPr>
              <w:jc w:val="center"/>
              <w:rPr>
                <w:i/>
              </w:rPr>
            </w:pPr>
            <w:proofErr w:type="spellStart"/>
            <w:r w:rsidRPr="009C60D0">
              <w:rPr>
                <w:i/>
              </w:rPr>
              <w:t>Nombre</w:t>
            </w:r>
            <w:proofErr w:type="spellEnd"/>
          </w:p>
        </w:tc>
        <w:tc>
          <w:tcPr>
            <w:tcW w:w="5395" w:type="dxa"/>
          </w:tcPr>
          <w:p w:rsidR="009C60D0" w:rsidRPr="009C60D0" w:rsidRDefault="009C60D0" w:rsidP="009C60D0">
            <w:pPr>
              <w:jc w:val="center"/>
              <w:cnfStyle w:val="100000000000" w:firstRow="1" w:lastRow="0" w:firstColumn="0" w:lastColumn="0" w:oddVBand="0" w:evenVBand="0" w:oddHBand="0" w:evenHBand="0" w:firstRowFirstColumn="0" w:firstRowLastColumn="0" w:lastRowFirstColumn="0" w:lastRowLastColumn="0"/>
              <w:rPr>
                <w:i/>
              </w:rPr>
            </w:pPr>
            <w:proofErr w:type="spellStart"/>
            <w:r w:rsidRPr="009C60D0">
              <w:rPr>
                <w:i/>
              </w:rPr>
              <w:t>Rol</w:t>
            </w:r>
            <w:proofErr w:type="spellEnd"/>
          </w:p>
        </w:tc>
      </w:tr>
      <w:tr w:rsidR="009C60D0" w:rsidTr="009C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9C60D0" w:rsidRDefault="009C60D0">
            <w:r>
              <w:t>Carlos Campos</w:t>
            </w:r>
          </w:p>
        </w:tc>
        <w:tc>
          <w:tcPr>
            <w:tcW w:w="5395" w:type="dxa"/>
          </w:tcPr>
          <w:p w:rsidR="009C60D0" w:rsidRDefault="009C60D0" w:rsidP="009C60D0">
            <w:pPr>
              <w:cnfStyle w:val="000000100000" w:firstRow="0" w:lastRow="0" w:firstColumn="0" w:lastColumn="0" w:oddVBand="0" w:evenVBand="0" w:oddHBand="1" w:evenHBand="0" w:firstRowFirstColumn="0" w:firstRowLastColumn="0" w:lastRowFirstColumn="0" w:lastRowLastColumn="0"/>
            </w:pPr>
            <w:proofErr w:type="spellStart"/>
            <w:r>
              <w:t>Líder</w:t>
            </w:r>
            <w:proofErr w:type="spellEnd"/>
            <w:r>
              <w:t xml:space="preserve"> del </w:t>
            </w:r>
            <w:proofErr w:type="spellStart"/>
            <w:r>
              <w:t>equipo</w:t>
            </w:r>
            <w:proofErr w:type="spellEnd"/>
          </w:p>
        </w:tc>
      </w:tr>
      <w:tr w:rsidR="009C60D0" w:rsidTr="009C60D0">
        <w:tc>
          <w:tcPr>
            <w:cnfStyle w:val="001000000000" w:firstRow="0" w:lastRow="0" w:firstColumn="1" w:lastColumn="0" w:oddVBand="0" w:evenVBand="0" w:oddHBand="0" w:evenHBand="0" w:firstRowFirstColumn="0" w:firstRowLastColumn="0" w:lastRowFirstColumn="0" w:lastRowLastColumn="0"/>
            <w:tcW w:w="5395" w:type="dxa"/>
          </w:tcPr>
          <w:p w:rsidR="009C60D0" w:rsidRDefault="009C60D0">
            <w:r>
              <w:t>Jimmy Hodgson</w:t>
            </w:r>
          </w:p>
        </w:tc>
        <w:tc>
          <w:tcPr>
            <w:tcW w:w="5395" w:type="dxa"/>
          </w:tcPr>
          <w:p w:rsidR="009C60D0" w:rsidRDefault="009C60D0">
            <w:pPr>
              <w:cnfStyle w:val="000000000000" w:firstRow="0" w:lastRow="0" w:firstColumn="0" w:lastColumn="0" w:oddVBand="0" w:evenVBand="0" w:oddHBand="0" w:evenHBand="0" w:firstRowFirstColumn="0" w:firstRowLastColumn="0" w:lastRowFirstColumn="0" w:lastRowLastColumn="0"/>
            </w:pPr>
            <w:proofErr w:type="spellStart"/>
            <w:r>
              <w:t>Líder</w:t>
            </w:r>
            <w:proofErr w:type="spellEnd"/>
            <w:r>
              <w:t xml:space="preserve"> de </w:t>
            </w:r>
            <w:proofErr w:type="spellStart"/>
            <w:r>
              <w:t>desarrollo</w:t>
            </w:r>
            <w:proofErr w:type="spellEnd"/>
          </w:p>
        </w:tc>
      </w:tr>
      <w:tr w:rsidR="009C60D0" w:rsidTr="009C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9C60D0" w:rsidRDefault="009C60D0">
            <w:r>
              <w:t>Kevin Moreira</w:t>
            </w:r>
          </w:p>
        </w:tc>
        <w:tc>
          <w:tcPr>
            <w:tcW w:w="5395" w:type="dxa"/>
          </w:tcPr>
          <w:p w:rsidR="009C60D0" w:rsidRDefault="009C60D0">
            <w:pPr>
              <w:cnfStyle w:val="000000100000" w:firstRow="0" w:lastRow="0" w:firstColumn="0" w:lastColumn="0" w:oddVBand="0" w:evenVBand="0" w:oddHBand="1" w:evenHBand="0" w:firstRowFirstColumn="0" w:firstRowLastColumn="0" w:lastRowFirstColumn="0" w:lastRowLastColumn="0"/>
            </w:pPr>
            <w:proofErr w:type="spellStart"/>
            <w:r>
              <w:t>Desarrollador</w:t>
            </w:r>
            <w:proofErr w:type="spellEnd"/>
            <w:r>
              <w:t xml:space="preserve"> de software</w:t>
            </w:r>
          </w:p>
        </w:tc>
      </w:tr>
      <w:tr w:rsidR="009C60D0" w:rsidRPr="009C60D0" w:rsidTr="009C60D0">
        <w:tc>
          <w:tcPr>
            <w:cnfStyle w:val="001000000000" w:firstRow="0" w:lastRow="0" w:firstColumn="1" w:lastColumn="0" w:oddVBand="0" w:evenVBand="0" w:oddHBand="0" w:evenHBand="0" w:firstRowFirstColumn="0" w:firstRowLastColumn="0" w:lastRowFirstColumn="0" w:lastRowLastColumn="0"/>
            <w:tcW w:w="5395" w:type="dxa"/>
          </w:tcPr>
          <w:p w:rsidR="009C60D0" w:rsidRDefault="009C60D0">
            <w:r>
              <w:t>Sandrelena Machado</w:t>
            </w:r>
          </w:p>
        </w:tc>
        <w:tc>
          <w:tcPr>
            <w:tcW w:w="5395" w:type="dxa"/>
          </w:tcPr>
          <w:p w:rsidR="009C60D0" w:rsidRPr="009C60D0" w:rsidRDefault="009C60D0">
            <w:pPr>
              <w:cnfStyle w:val="000000000000" w:firstRow="0" w:lastRow="0" w:firstColumn="0" w:lastColumn="0" w:oddVBand="0" w:evenVBand="0" w:oddHBand="0" w:evenHBand="0" w:firstRowFirstColumn="0" w:firstRowLastColumn="0" w:lastRowFirstColumn="0" w:lastRowLastColumn="0"/>
              <w:rPr>
                <w:lang w:val="es-NI"/>
              </w:rPr>
            </w:pPr>
            <w:r w:rsidRPr="009C60D0">
              <w:rPr>
                <w:lang w:val="es-NI"/>
              </w:rPr>
              <w:t>Analista y encargada de in</w:t>
            </w:r>
            <w:r>
              <w:rPr>
                <w:lang w:val="es-NI"/>
              </w:rPr>
              <w:t>terfaz</w:t>
            </w:r>
          </w:p>
        </w:tc>
      </w:tr>
      <w:tr w:rsidR="009C60D0" w:rsidRPr="009C60D0" w:rsidTr="009C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9C60D0" w:rsidRPr="009C60D0" w:rsidRDefault="009C60D0">
            <w:pPr>
              <w:rPr>
                <w:lang w:val="es-NI"/>
              </w:rPr>
            </w:pPr>
            <w:r>
              <w:rPr>
                <w:lang w:val="es-NI"/>
              </w:rPr>
              <w:t>José Torres</w:t>
            </w:r>
          </w:p>
        </w:tc>
        <w:tc>
          <w:tcPr>
            <w:tcW w:w="5395" w:type="dxa"/>
          </w:tcPr>
          <w:p w:rsidR="009C60D0" w:rsidRPr="009C60D0" w:rsidRDefault="009C60D0">
            <w:pPr>
              <w:cnfStyle w:val="000000100000" w:firstRow="0" w:lastRow="0" w:firstColumn="0" w:lastColumn="0" w:oddVBand="0" w:evenVBand="0" w:oddHBand="1" w:evenHBand="0" w:firstRowFirstColumn="0" w:firstRowLastColumn="0" w:lastRowFirstColumn="0" w:lastRowLastColumn="0"/>
              <w:rPr>
                <w:lang w:val="es-NI"/>
              </w:rPr>
            </w:pPr>
            <w:r>
              <w:rPr>
                <w:lang w:val="es-NI"/>
              </w:rPr>
              <w:t>Moderador experto en desarrollo de software</w:t>
            </w:r>
          </w:p>
        </w:tc>
      </w:tr>
    </w:tbl>
    <w:p w:rsidR="008C40F3" w:rsidRPr="009C60D0" w:rsidRDefault="008C40F3">
      <w:pPr>
        <w:rPr>
          <w:lang w:val="es-NI"/>
        </w:rPr>
      </w:pPr>
    </w:p>
    <w:p w:rsidR="008C40F3" w:rsidRPr="009C60D0" w:rsidRDefault="009C60D0">
      <w:pPr>
        <w:pStyle w:val="Heading1"/>
        <w:rPr>
          <w:lang w:val="es-NI"/>
        </w:rPr>
      </w:pPr>
      <w:r w:rsidRPr="009C60D0">
        <w:rPr>
          <w:lang w:val="es-NI"/>
        </w:rPr>
        <w:t xml:space="preserve">Temática </w:t>
      </w:r>
      <w:r w:rsidR="00D06DCA">
        <w:rPr>
          <w:lang w:val="es-NI"/>
        </w:rPr>
        <w:t>y metodología</w:t>
      </w:r>
    </w:p>
    <w:p w:rsidR="008C40F3" w:rsidRPr="009C60D0" w:rsidRDefault="009C60D0">
      <w:pPr>
        <w:rPr>
          <w:lang w:val="es-NI"/>
        </w:rPr>
      </w:pPr>
      <w:r w:rsidRPr="009C60D0">
        <w:rPr>
          <w:lang w:val="es-NI"/>
        </w:rPr>
        <w:t>La reuni</w:t>
      </w:r>
      <w:r>
        <w:rPr>
          <w:lang w:val="es-NI"/>
        </w:rPr>
        <w:t xml:space="preserve">ón consiste en la autoevaluación de los integrantes del proyecto respecto al desarrollo de la plataforma académica </w:t>
      </w:r>
      <w:r>
        <w:rPr>
          <w:lang w:val="es-NI"/>
        </w:rPr>
        <w:t>“Sandrelena”</w:t>
      </w:r>
      <w:r w:rsidR="00D06DCA">
        <w:rPr>
          <w:lang w:val="es-NI"/>
        </w:rPr>
        <w:t>. Como moderador ejercerá José Torres, quien hará preguntas y expondrá su opinión respecto a la autoevaluación del grupo. Los integrantes del proyecto, por su parte, darán retroalimentación general sobre ellos mismos, sus compañeros, y como grupo.</w:t>
      </w:r>
    </w:p>
    <w:p w:rsidR="008C40F3" w:rsidRPr="00D06DCA" w:rsidRDefault="005A793F" w:rsidP="00D06DCA">
      <w:pPr>
        <w:pStyle w:val="Heading1"/>
        <w:rPr>
          <w:lang w:val="es-NI"/>
        </w:rPr>
      </w:pPr>
      <w:r>
        <w:rPr>
          <w:lang w:val="es-NI"/>
        </w:rPr>
        <w:t>Auto-</w:t>
      </w:r>
      <w:r w:rsidR="009C60D0" w:rsidRPr="00D06DCA">
        <w:rPr>
          <w:lang w:val="es-NI"/>
        </w:rPr>
        <w:t xml:space="preserve">Evaluación </w:t>
      </w:r>
    </w:p>
    <w:p w:rsidR="00D06DCA" w:rsidRDefault="00D06DCA" w:rsidP="00D06DCA">
      <w:pPr>
        <w:rPr>
          <w:lang w:val="es-NI"/>
        </w:rPr>
      </w:pPr>
      <w:r>
        <w:rPr>
          <w:lang w:val="es-NI"/>
        </w:rPr>
        <w:t xml:space="preserve">Sandrelena opina que </w:t>
      </w:r>
      <w:r w:rsidRPr="00D06DCA">
        <w:rPr>
          <w:lang w:val="es-NI"/>
        </w:rPr>
        <w:t>Campos</w:t>
      </w:r>
      <w:r>
        <w:rPr>
          <w:lang w:val="es-NI"/>
        </w:rPr>
        <w:t>, el líder del grupo,</w:t>
      </w:r>
      <w:r w:rsidRPr="00D06DCA">
        <w:rPr>
          <w:lang w:val="es-NI"/>
        </w:rPr>
        <w:t xml:space="preserve"> fue</w:t>
      </w:r>
      <w:r>
        <w:rPr>
          <w:lang w:val="es-NI"/>
        </w:rPr>
        <w:t xml:space="preserve"> un</w:t>
      </w:r>
      <w:r w:rsidRPr="00D06DCA">
        <w:rPr>
          <w:lang w:val="es-NI"/>
        </w:rPr>
        <w:t xml:space="preserve"> buen líder</w:t>
      </w:r>
      <w:r>
        <w:rPr>
          <w:lang w:val="es-NI"/>
        </w:rPr>
        <w:t xml:space="preserve">; realizó una equitativa división de las actividades y esto repercutió positivamente en el desarrollo. Por otra parte, opina que </w:t>
      </w:r>
      <w:r w:rsidRPr="00D06DCA">
        <w:rPr>
          <w:lang w:val="es-NI"/>
        </w:rPr>
        <w:t xml:space="preserve">Kevin siempre la apoyó conceptualmente y </w:t>
      </w:r>
      <w:r>
        <w:rPr>
          <w:lang w:val="es-NI"/>
        </w:rPr>
        <w:t>con el desarrollo de la teoría, así como en el ámbito</w:t>
      </w:r>
      <w:r w:rsidRPr="00D06DCA">
        <w:rPr>
          <w:lang w:val="es-NI"/>
        </w:rPr>
        <w:t xml:space="preserve"> técnico.</w:t>
      </w:r>
      <w:r>
        <w:rPr>
          <w:lang w:val="es-NI"/>
        </w:rPr>
        <w:t xml:space="preserve"> Notó también que </w:t>
      </w:r>
      <w:r w:rsidRPr="00D06DCA">
        <w:rPr>
          <w:lang w:val="es-NI"/>
        </w:rPr>
        <w:t>Jimmy t</w:t>
      </w:r>
      <w:r>
        <w:rPr>
          <w:lang w:val="es-NI"/>
        </w:rPr>
        <w:t>uvo alto nivel de participación. Ella opina que s</w:t>
      </w:r>
      <w:r w:rsidRPr="00D06DCA">
        <w:rPr>
          <w:lang w:val="es-NI"/>
        </w:rPr>
        <w:t xml:space="preserve">us ideas fueron tomadas en cuenta siempre, </w:t>
      </w:r>
      <w:r>
        <w:rPr>
          <w:lang w:val="es-NI"/>
        </w:rPr>
        <w:t>aunque</w:t>
      </w:r>
      <w:r w:rsidRPr="00D06DCA">
        <w:rPr>
          <w:lang w:val="es-NI"/>
        </w:rPr>
        <w:t xml:space="preserve"> no todas</w:t>
      </w:r>
      <w:r>
        <w:rPr>
          <w:lang w:val="es-NI"/>
        </w:rPr>
        <w:t xml:space="preserve"> fueron aceptadas por el grupo.</w:t>
      </w:r>
      <w:r w:rsidR="000752E8">
        <w:rPr>
          <w:lang w:val="es-NI"/>
        </w:rPr>
        <w:t xml:space="preserve"> </w:t>
      </w:r>
    </w:p>
    <w:p w:rsidR="00880796" w:rsidRPr="00D06DCA" w:rsidRDefault="00880796" w:rsidP="00D06DCA">
      <w:pPr>
        <w:rPr>
          <w:lang w:val="es-NI"/>
        </w:rPr>
      </w:pPr>
    </w:p>
    <w:p w:rsidR="000752E8" w:rsidRDefault="00D06DCA" w:rsidP="00D06DCA">
      <w:pPr>
        <w:rPr>
          <w:lang w:val="es-NI"/>
        </w:rPr>
      </w:pPr>
      <w:r>
        <w:rPr>
          <w:lang w:val="es-NI"/>
        </w:rPr>
        <w:lastRenderedPageBreak/>
        <w:t>Kevin, por su parte, opina que el</w:t>
      </w:r>
      <w:r w:rsidRPr="00D06DCA">
        <w:rPr>
          <w:lang w:val="es-NI"/>
        </w:rPr>
        <w:t xml:space="preserve"> equipo se co</w:t>
      </w:r>
      <w:r>
        <w:rPr>
          <w:lang w:val="es-NI"/>
        </w:rPr>
        <w:t>o</w:t>
      </w:r>
      <w:r w:rsidRPr="00D06DCA">
        <w:rPr>
          <w:lang w:val="es-NI"/>
        </w:rPr>
        <w:t xml:space="preserve">rdinó </w:t>
      </w:r>
      <w:r>
        <w:rPr>
          <w:lang w:val="es-NI"/>
        </w:rPr>
        <w:t>de muy buena manera</w:t>
      </w:r>
      <w:r w:rsidRPr="00D06DCA">
        <w:rPr>
          <w:lang w:val="es-NI"/>
        </w:rPr>
        <w:t xml:space="preserve">, </w:t>
      </w:r>
      <w:r>
        <w:rPr>
          <w:lang w:val="es-NI"/>
        </w:rPr>
        <w:t xml:space="preserve">las dudas siempre se resolvían y recalca que hubo </w:t>
      </w:r>
      <w:r w:rsidRPr="00D06DCA">
        <w:rPr>
          <w:lang w:val="es-NI"/>
        </w:rPr>
        <w:t>una gran</w:t>
      </w:r>
      <w:r>
        <w:rPr>
          <w:lang w:val="es-NI"/>
        </w:rPr>
        <w:t xml:space="preserve"> coordinación entre las áreas. También expresa que hubo una b</w:t>
      </w:r>
      <w:r w:rsidRPr="00D06DCA">
        <w:rPr>
          <w:lang w:val="es-NI"/>
        </w:rPr>
        <w:t>uena resolución de problemas a nivel de grupo.</w:t>
      </w:r>
      <w:r>
        <w:rPr>
          <w:lang w:val="es-NI"/>
        </w:rPr>
        <w:t xml:space="preserve"> Considera que la mayor debilidad del grupo fue</w:t>
      </w:r>
      <w:r w:rsidRPr="00D06DCA">
        <w:rPr>
          <w:lang w:val="es-NI"/>
        </w:rPr>
        <w:t xml:space="preserve"> el tiempo.</w:t>
      </w:r>
      <w:r w:rsidR="000752E8" w:rsidRPr="000752E8">
        <w:rPr>
          <w:lang w:val="es-NI"/>
        </w:rPr>
        <w:t xml:space="preserve"> </w:t>
      </w:r>
      <w:r w:rsidR="000752E8">
        <w:rPr>
          <w:lang w:val="es-NI"/>
        </w:rPr>
        <w:t xml:space="preserve">Asegura que la base de datos </w:t>
      </w:r>
      <w:r w:rsidR="000752E8" w:rsidRPr="00D06DCA">
        <w:rPr>
          <w:lang w:val="es-NI"/>
        </w:rPr>
        <w:t>tomó bastante tiempo porque surgían necesidades qu</w:t>
      </w:r>
      <w:r w:rsidR="000752E8">
        <w:rPr>
          <w:lang w:val="es-NI"/>
        </w:rPr>
        <w:t>e exigían cambios, conforme se analizaba</w:t>
      </w:r>
      <w:r w:rsidR="000752E8" w:rsidRPr="00D06DCA">
        <w:rPr>
          <w:lang w:val="es-NI"/>
        </w:rPr>
        <w:t xml:space="preserve"> de los requerimientos.</w:t>
      </w:r>
      <w:r w:rsidR="000752E8">
        <w:rPr>
          <w:lang w:val="es-NI"/>
        </w:rPr>
        <w:t xml:space="preserve"> Lo más difícil considera que fue la creación de los horarios de las clases, así como de las entidades del modelo.</w:t>
      </w:r>
    </w:p>
    <w:p w:rsidR="00880796" w:rsidRDefault="00880796" w:rsidP="00D06DCA">
      <w:pPr>
        <w:rPr>
          <w:lang w:val="es-NI"/>
        </w:rPr>
      </w:pPr>
    </w:p>
    <w:p w:rsidR="00D06DCA" w:rsidRDefault="00D06DCA" w:rsidP="00D06DCA">
      <w:pPr>
        <w:rPr>
          <w:lang w:val="es-NI"/>
        </w:rPr>
      </w:pPr>
      <w:r>
        <w:rPr>
          <w:lang w:val="es-NI"/>
        </w:rPr>
        <w:t xml:space="preserve">Respecto a sus compañeros, comenta que Jimmy </w:t>
      </w:r>
      <w:r>
        <w:rPr>
          <w:lang w:val="es-NI"/>
        </w:rPr>
        <w:t>siempre estaba disponible para aclarar dudas</w:t>
      </w:r>
      <w:r w:rsidR="000752E8">
        <w:rPr>
          <w:lang w:val="es-NI"/>
        </w:rPr>
        <w:t xml:space="preserve"> y apoyó bastante con la lógica</w:t>
      </w:r>
      <w:r>
        <w:rPr>
          <w:lang w:val="es-NI"/>
        </w:rPr>
        <w:t>.</w:t>
      </w:r>
      <w:r w:rsidR="000752E8">
        <w:rPr>
          <w:lang w:val="es-NI"/>
        </w:rPr>
        <w:t xml:space="preserve"> </w:t>
      </w:r>
      <w:r w:rsidRPr="00D06DCA">
        <w:rPr>
          <w:lang w:val="es-NI"/>
        </w:rPr>
        <w:t>Carlos fue exigente y siempre se encargó de que la parte visual siempre tuviera sentido respecto al manejo de datos, lo que fu</w:t>
      </w:r>
      <w:r w:rsidR="000752E8">
        <w:rPr>
          <w:lang w:val="es-NI"/>
        </w:rPr>
        <w:t xml:space="preserve">e su parte en el grupo, la lógica de programación. </w:t>
      </w:r>
      <w:r w:rsidRPr="00D06DCA">
        <w:rPr>
          <w:lang w:val="es-NI"/>
        </w:rPr>
        <w:t>Sandrelena fue activa en todos los módulos, verificando el cumplimiento de los requerimientos</w:t>
      </w:r>
      <w:r w:rsidR="000752E8">
        <w:rPr>
          <w:lang w:val="es-NI"/>
        </w:rPr>
        <w:t>.</w:t>
      </w:r>
    </w:p>
    <w:p w:rsidR="00880796" w:rsidRPr="00D06DCA" w:rsidRDefault="00880796" w:rsidP="00D06DCA">
      <w:pPr>
        <w:rPr>
          <w:lang w:val="es-NI"/>
        </w:rPr>
      </w:pPr>
    </w:p>
    <w:p w:rsidR="00D06DCA" w:rsidRDefault="000752E8" w:rsidP="00D06DCA">
      <w:pPr>
        <w:rPr>
          <w:lang w:val="es-NI"/>
        </w:rPr>
      </w:pPr>
      <w:r>
        <w:rPr>
          <w:lang w:val="es-NI"/>
        </w:rPr>
        <w:t>Opinó que e</w:t>
      </w:r>
      <w:r w:rsidR="00D06DCA" w:rsidRPr="00D06DCA">
        <w:rPr>
          <w:lang w:val="es-NI"/>
        </w:rPr>
        <w:t>l trabajo en equipo fue elemental para poder desarrollar el proyecto</w:t>
      </w:r>
      <w:r>
        <w:rPr>
          <w:lang w:val="es-NI"/>
        </w:rPr>
        <w:t xml:space="preserve">, y que su </w:t>
      </w:r>
      <w:r w:rsidR="00D06DCA" w:rsidRPr="00D06DCA">
        <w:rPr>
          <w:lang w:val="es-NI"/>
        </w:rPr>
        <w:t>aporte fue</w:t>
      </w:r>
      <w:r w:rsidR="005A793F">
        <w:rPr>
          <w:lang w:val="es-NI"/>
        </w:rPr>
        <w:t xml:space="preserve"> fundamental para el desarrollo, pues lo ve como un exoesqueleto de la plataforma</w:t>
      </w:r>
      <w:r w:rsidR="00880796">
        <w:rPr>
          <w:lang w:val="es-NI"/>
        </w:rPr>
        <w:t>.</w:t>
      </w:r>
    </w:p>
    <w:p w:rsidR="00880796" w:rsidRPr="00D06DCA" w:rsidRDefault="00880796" w:rsidP="00D06DCA">
      <w:pPr>
        <w:rPr>
          <w:lang w:val="es-NI"/>
        </w:rPr>
      </w:pPr>
    </w:p>
    <w:p w:rsidR="005A793F" w:rsidRDefault="005A793F" w:rsidP="00D06DCA">
      <w:pPr>
        <w:rPr>
          <w:lang w:val="es-NI"/>
        </w:rPr>
      </w:pPr>
      <w:r>
        <w:rPr>
          <w:lang w:val="es-NI"/>
        </w:rPr>
        <w:t>Carlos, como líder del proyecto y desarrollo del back-</w:t>
      </w:r>
      <w:proofErr w:type="spellStart"/>
      <w:r>
        <w:rPr>
          <w:lang w:val="es-NI"/>
        </w:rPr>
        <w:t>end</w:t>
      </w:r>
      <w:proofErr w:type="spellEnd"/>
      <w:r>
        <w:rPr>
          <w:lang w:val="es-NI"/>
        </w:rPr>
        <w:t>, opina que la participación de todos fue elemental. Expresa que, al principio, la parte visual avanzaba bastante, pero el modelo atrasaba, lo que dificultaba la programación, que va prácticamente entre estos dos (</w:t>
      </w:r>
      <w:proofErr w:type="spellStart"/>
      <w:r>
        <w:rPr>
          <w:lang w:val="es-NI"/>
        </w:rPr>
        <w:t>front-end</w:t>
      </w:r>
      <w:proofErr w:type="spellEnd"/>
      <w:r>
        <w:rPr>
          <w:lang w:val="es-NI"/>
        </w:rPr>
        <w:t xml:space="preserve"> y DAL). Sin embargo, expresa con énfasis que después el modelo avanzaba, y el </w:t>
      </w:r>
      <w:proofErr w:type="spellStart"/>
      <w:r>
        <w:rPr>
          <w:lang w:val="es-NI"/>
        </w:rPr>
        <w:t>front-end</w:t>
      </w:r>
      <w:proofErr w:type="spellEnd"/>
      <w:r>
        <w:rPr>
          <w:lang w:val="es-NI"/>
        </w:rPr>
        <w:t xml:space="preserve"> daba pasos lentos. Por lo tanto, hubo cierto tipo de equilibrio. No obstante, todo el grupo apoyó bastante con la lógica, lo que fue elemental para una correcta integración de todas las partes del proyecto y el correcto funcionamiento de estos.</w:t>
      </w:r>
    </w:p>
    <w:p w:rsidR="00880796" w:rsidRPr="00D06DCA" w:rsidRDefault="00880796" w:rsidP="00D06DCA">
      <w:pPr>
        <w:rPr>
          <w:lang w:val="es-NI"/>
        </w:rPr>
      </w:pPr>
    </w:p>
    <w:p w:rsidR="005A793F" w:rsidRDefault="00D06DCA" w:rsidP="005A793F">
      <w:pPr>
        <w:rPr>
          <w:lang w:val="es-NI"/>
        </w:rPr>
      </w:pPr>
      <w:r w:rsidRPr="00D06DCA">
        <w:rPr>
          <w:lang w:val="es-NI"/>
        </w:rPr>
        <w:t>Sandrelena</w:t>
      </w:r>
      <w:r w:rsidR="005A793F">
        <w:rPr>
          <w:lang w:val="es-NI"/>
        </w:rPr>
        <w:t>, por otro lado, opina que se realizó un b</w:t>
      </w:r>
      <w:r w:rsidRPr="00D06DCA">
        <w:rPr>
          <w:lang w:val="es-NI"/>
        </w:rPr>
        <w:t>uen trabajo en equipo, todos cumplían</w:t>
      </w:r>
      <w:r w:rsidR="005A793F">
        <w:rPr>
          <w:lang w:val="es-NI"/>
        </w:rPr>
        <w:t xml:space="preserve"> con las asignaciones y que la coordinación fue buena. Expresa que </w:t>
      </w:r>
      <w:r w:rsidRPr="005A793F">
        <w:rPr>
          <w:lang w:val="es-NI"/>
        </w:rPr>
        <w:t xml:space="preserve">Carlos </w:t>
      </w:r>
      <w:r w:rsidR="005A793F" w:rsidRPr="005A793F">
        <w:rPr>
          <w:lang w:val="es-NI"/>
        </w:rPr>
        <w:t xml:space="preserve">realizó un excelente trabajo como líder del grupo, igual que </w:t>
      </w:r>
      <w:r w:rsidRPr="00D06DCA">
        <w:rPr>
          <w:lang w:val="es-NI"/>
        </w:rPr>
        <w:t xml:space="preserve">Kevin </w:t>
      </w:r>
      <w:r w:rsidR="005A793F">
        <w:rPr>
          <w:lang w:val="es-NI"/>
        </w:rPr>
        <w:t xml:space="preserve">como desarrollador. Asimismo, opina que ella </w:t>
      </w:r>
      <w:r w:rsidRPr="00D06DCA">
        <w:rPr>
          <w:lang w:val="es-NI"/>
        </w:rPr>
        <w:t>apoyó bastante con la teoría</w:t>
      </w:r>
      <w:r w:rsidR="005A793F">
        <w:rPr>
          <w:lang w:val="es-NI"/>
        </w:rPr>
        <w:t>, lo que afirma que es esencial.</w:t>
      </w:r>
    </w:p>
    <w:p w:rsidR="00B91AA3" w:rsidRDefault="00B91AA3" w:rsidP="005A793F">
      <w:pPr>
        <w:rPr>
          <w:lang w:val="es-NI"/>
        </w:rPr>
      </w:pPr>
    </w:p>
    <w:p w:rsidR="00880796" w:rsidRPr="00D06DCA" w:rsidRDefault="00B91AA3" w:rsidP="005A793F">
      <w:pPr>
        <w:rPr>
          <w:lang w:val="es-NI"/>
        </w:rPr>
      </w:pPr>
      <w:r>
        <w:rPr>
          <w:lang w:val="es-NI"/>
        </w:rPr>
        <w:t xml:space="preserve">Jimmy, líder de desarrollo, defiende que no se utilizó </w:t>
      </w:r>
      <w:r w:rsidRPr="00D06DCA">
        <w:rPr>
          <w:lang w:val="es-NI"/>
        </w:rPr>
        <w:t xml:space="preserve">MVC porque tenía una curva de aprendizaje muy alta, </w:t>
      </w:r>
      <w:r>
        <w:rPr>
          <w:lang w:val="es-NI"/>
        </w:rPr>
        <w:t xml:space="preserve">por lo que ASP.NET se convirtió en nuestra herramienta, cumpliendo con los requerimientos en la misma medida. Respecto al trabajo en grupo, </w:t>
      </w:r>
      <w:r w:rsidR="00337B0D">
        <w:rPr>
          <w:lang w:val="es-NI"/>
        </w:rPr>
        <w:t>considera que hubo ciertas diferencias pero que al final todo se resolvía, lo que en gran medida se debió al sentido de compañerismo y correcta integración de las partes. También concluye que el tiempo fue el aspecto que más atrasó al grupo.</w:t>
      </w:r>
    </w:p>
    <w:p w:rsidR="00880796" w:rsidRDefault="009C60D0" w:rsidP="00B91AA3">
      <w:pPr>
        <w:pStyle w:val="Heading1"/>
        <w:rPr>
          <w:lang w:val="es-NI"/>
        </w:rPr>
      </w:pPr>
      <w:r w:rsidRPr="00D06DCA">
        <w:rPr>
          <w:lang w:val="es-NI"/>
        </w:rPr>
        <w:lastRenderedPageBreak/>
        <w:t>Conclusiones</w:t>
      </w:r>
    </w:p>
    <w:p w:rsidR="00880796" w:rsidRDefault="00B91AA3" w:rsidP="00880796">
      <w:pPr>
        <w:rPr>
          <w:lang w:val="es-NI"/>
        </w:rPr>
      </w:pPr>
      <w:r>
        <w:rPr>
          <w:lang w:val="es-NI"/>
        </w:rPr>
        <w:t xml:space="preserve">José, como moderador, hizo preguntas sobre la metodología implementada, la integración del grupo, la aceptación de opiniones de los integrantes, entre otros. Este cuestionamiento tuvo como resultado una auto evaluación más profunda de parte de los integrantes. Provocó que se plantearan preguntas como las mayores dificultades que se enfrentaron como grupo y </w:t>
      </w:r>
      <w:r w:rsidR="00880796" w:rsidRPr="00D06DCA">
        <w:rPr>
          <w:lang w:val="es-NI"/>
        </w:rPr>
        <w:t>como persona; los factores que más atrasaban</w:t>
      </w:r>
      <w:r>
        <w:rPr>
          <w:lang w:val="es-NI"/>
        </w:rPr>
        <w:t>, la justificación de las tecnologías usadas, entre otras.</w:t>
      </w:r>
    </w:p>
    <w:p w:rsidR="00337B0D" w:rsidRPr="00D06DCA" w:rsidRDefault="00B91AA3" w:rsidP="00880796">
      <w:pPr>
        <w:rPr>
          <w:lang w:val="es-NI"/>
        </w:rPr>
      </w:pPr>
      <w:r>
        <w:rPr>
          <w:lang w:val="es-NI"/>
        </w:rPr>
        <w:t>Torres concluyó que el grupo tuvo ciertos problemas de entendimiento como en el caso del tipo de metodología. También cuestionó que la tecnología de Microsoft que nosotros usamos es cara, por lo que afecta la rentabilidad. Sin embargo, se le explicó que en nuestro modelo de negocios el precio va a depender siempre de la demanda; además, nuestros clientes son grandes instituciones académicas que están dispuestas a invertir en software desarrollado bajo líneas corporativas, como lo es Microsoft.</w:t>
      </w:r>
    </w:p>
    <w:p w:rsidR="00D06DCA" w:rsidRPr="00880796" w:rsidRDefault="00337B0D">
      <w:pPr>
        <w:rPr>
          <w:lang w:val="es-NI"/>
        </w:rPr>
      </w:pPr>
      <w:r>
        <w:rPr>
          <w:lang w:val="es-NI"/>
        </w:rPr>
        <w:t>Por otra parte, José opina que la metodología implementada es la del enfoque pesado, no ágil, porque el desarrollo se está</w:t>
      </w:r>
      <w:r w:rsidR="00880796" w:rsidRPr="00D06DCA">
        <w:rPr>
          <w:lang w:val="es-NI"/>
        </w:rPr>
        <w:t xml:space="preserve"> haciendo módulo por módulo, y no el software entero a n</w:t>
      </w:r>
      <w:bookmarkStart w:id="0" w:name="_GoBack"/>
      <w:bookmarkEnd w:id="0"/>
      <w:r w:rsidR="00880796" w:rsidRPr="00D06DCA">
        <w:rPr>
          <w:lang w:val="es-NI"/>
        </w:rPr>
        <w:t>ivel básico, como es la ágil</w:t>
      </w:r>
      <w:r>
        <w:rPr>
          <w:lang w:val="es-NI"/>
        </w:rPr>
        <w:t>, según asegura</w:t>
      </w:r>
      <w:r w:rsidR="00B91AA3">
        <w:rPr>
          <w:lang w:val="es-NI"/>
        </w:rPr>
        <w:t xml:space="preserve">. </w:t>
      </w:r>
      <w:r w:rsidR="00880796" w:rsidRPr="00D06DCA">
        <w:rPr>
          <w:lang w:val="es-NI"/>
        </w:rPr>
        <w:t xml:space="preserve">Cree </w:t>
      </w:r>
      <w:r w:rsidRPr="00D06DCA">
        <w:rPr>
          <w:lang w:val="es-NI"/>
        </w:rPr>
        <w:t>que,</w:t>
      </w:r>
      <w:r w:rsidR="00880796" w:rsidRPr="00D06DCA">
        <w:rPr>
          <w:lang w:val="es-NI"/>
        </w:rPr>
        <w:t xml:space="preserve"> con las </w:t>
      </w:r>
      <w:r w:rsidRPr="00D06DCA">
        <w:rPr>
          <w:lang w:val="es-NI"/>
        </w:rPr>
        <w:t>tecnologías</w:t>
      </w:r>
      <w:r>
        <w:rPr>
          <w:lang w:val="es-NI"/>
        </w:rPr>
        <w:t xml:space="preserve"> usadas, MVC hubiera sido una excelente y más rápida opción. En este caso, el grupo defendió su posición y está en desacuerdo.</w:t>
      </w:r>
      <w:r w:rsidRPr="00880796">
        <w:rPr>
          <w:lang w:val="es-NI"/>
        </w:rPr>
        <w:t xml:space="preserve"> </w:t>
      </w:r>
    </w:p>
    <w:sectPr w:rsidR="00D06DCA" w:rsidRPr="00880796">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8CC" w:rsidRDefault="00FC78CC">
      <w:r>
        <w:separator/>
      </w:r>
    </w:p>
  </w:endnote>
  <w:endnote w:type="continuationSeparator" w:id="0">
    <w:p w:rsidR="00FC78CC" w:rsidRDefault="00FC7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0F3" w:rsidRDefault="00B91AA3">
    <w:pPr>
      <w:pStyle w:val="Footer"/>
    </w:pPr>
    <w:proofErr w:type="spellStart"/>
    <w:r>
      <w:t>Página</w:t>
    </w:r>
    <w:proofErr w:type="spellEnd"/>
    <w:r w:rsidR="00FC78CC">
      <w:t xml:space="preserve"> </w:t>
    </w:r>
    <w:r w:rsidR="00FC78CC">
      <w:fldChar w:fldCharType="begin"/>
    </w:r>
    <w:r w:rsidR="00FC78CC">
      <w:instrText xml:space="preserve"> PAGE   \* MERGEFORMAT </w:instrText>
    </w:r>
    <w:r w:rsidR="00FC78CC">
      <w:fldChar w:fldCharType="separate"/>
    </w:r>
    <w:r w:rsidR="00337B0D">
      <w:rPr>
        <w:noProof/>
      </w:rPr>
      <w:t>3</w:t>
    </w:r>
    <w:r w:rsidR="00FC78C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8CC" w:rsidRDefault="00FC78CC">
      <w:r>
        <w:separator/>
      </w:r>
    </w:p>
  </w:footnote>
  <w:footnote w:type="continuationSeparator" w:id="0">
    <w:p w:rsidR="00FC78CC" w:rsidRDefault="00FC7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22B2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F2B3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C665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22F0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C616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1E7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0250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2A4CC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94CC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6826A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D0"/>
    <w:rsid w:val="000752E8"/>
    <w:rsid w:val="00337B0D"/>
    <w:rsid w:val="005A793F"/>
    <w:rsid w:val="00880796"/>
    <w:rsid w:val="008C40F3"/>
    <w:rsid w:val="009C60D0"/>
    <w:rsid w:val="00B91AA3"/>
    <w:rsid w:val="00D06DCA"/>
    <w:rsid w:val="00FC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6EA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0796"/>
    <w:pPr>
      <w:spacing w:before="100" w:after="100" w:line="360" w:lineRule="auto"/>
      <w:jc w:val="both"/>
    </w:pPr>
    <w:rPr>
      <w:sz w:val="21"/>
      <w:szCs w:val="21"/>
    </w:rPr>
  </w:style>
  <w:style w:type="paragraph" w:styleId="Heading1">
    <w:name w:val="heading 1"/>
    <w:basedOn w:val="Normal"/>
    <w:next w:val="Normal"/>
    <w:unhideWhenUsed/>
    <w:qFormat/>
    <w:pPr>
      <w:pBdr>
        <w:top w:val="single" w:sz="4" w:space="1" w:color="0BD0D9" w:themeColor="accent3"/>
        <w:bottom w:val="single" w:sz="12" w:space="1" w:color="0BD0D9" w:themeColor="accent3"/>
      </w:pBdr>
      <w:spacing w:before="240" w:after="240"/>
      <w:outlineLvl w:val="0"/>
    </w:pPr>
    <w:rPr>
      <w:rFonts w:asciiTheme="majorHAnsi" w:eastAsiaTheme="majorEastAsia" w:hAnsiTheme="majorHAnsi" w:cstheme="majorBidi"/>
      <w:color w:val="0BD0D9" w:themeColor="accent3"/>
      <w:sz w:val="24"/>
      <w:szCs w:val="24"/>
    </w:rPr>
  </w:style>
  <w:style w:type="paragraph" w:styleId="Heading2">
    <w:name w:val="heading 2"/>
    <w:basedOn w:val="Normal"/>
    <w:next w:val="Normal"/>
    <w:unhideWhenUsed/>
    <w:qFormat/>
    <w:pPr>
      <w:outlineLvl w:val="1"/>
    </w:pPr>
    <w:rPr>
      <w:rFonts w:asciiTheme="majorHAnsi" w:eastAsiaTheme="majorEastAsia" w:hAnsiTheme="majorHAnsi" w:cstheme="majorBidi"/>
      <w:color w:val="0F6FC6" w:themeColor="accent1"/>
    </w:rPr>
  </w:style>
  <w:style w:type="paragraph" w:styleId="Heading3">
    <w:name w:val="heading 3"/>
    <w:basedOn w:val="Normal"/>
    <w:next w:val="Normal"/>
    <w:link w:val="Heading3Char"/>
    <w:uiPriority w:val="9"/>
    <w:unhideWhenUsed/>
    <w:pPr>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sz w:val="21"/>
      <w:szCs w:val="21"/>
    </w:rPr>
  </w:style>
  <w:style w:type="character" w:styleId="PlaceholderText">
    <w:name w:val="Placeholder Text"/>
    <w:basedOn w:val="DefaultParagraphFont"/>
    <w:uiPriority w:val="99"/>
    <w:semiHidden/>
    <w:qFormat/>
    <w:rPr>
      <w:color w:val="808080"/>
    </w:rPr>
  </w:style>
  <w:style w:type="character" w:styleId="IntenseEmphasis">
    <w:name w:val="Intense Emphasis"/>
    <w:basedOn w:val="DefaultParagraphFont"/>
    <w:unhideWhenUsed/>
    <w:qFormat/>
    <w:rPr>
      <w:i/>
      <w:iCs/>
      <w:color w:val="009DD9" w:themeColor="accent2"/>
    </w:rPr>
  </w:style>
  <w:style w:type="paragraph" w:styleId="Footer">
    <w:name w:val="footer"/>
    <w:basedOn w:val="Normal"/>
    <w:link w:val="FooterChar"/>
    <w:uiPriority w:val="1"/>
    <w:unhideWhenUsed/>
    <w:pPr>
      <w:tabs>
        <w:tab w:val="center" w:pos="4680"/>
        <w:tab w:val="right" w:pos="9360"/>
      </w:tabs>
      <w:spacing w:before="0" w:after="0"/>
      <w:jc w:val="right"/>
    </w:pPr>
  </w:style>
  <w:style w:type="character" w:customStyle="1" w:styleId="FooterChar">
    <w:name w:val="Footer Char"/>
    <w:basedOn w:val="DefaultParagraphFont"/>
    <w:link w:val="Footer"/>
    <w:uiPriority w:val="1"/>
    <w:rPr>
      <w:sz w:val="21"/>
      <w:szCs w:val="21"/>
    </w:rPr>
  </w:style>
  <w:style w:type="paragraph" w:styleId="Title">
    <w:name w:val="Title"/>
    <w:basedOn w:val="Normal"/>
    <w:next w:val="Normal"/>
    <w:qFormat/>
    <w:pPr>
      <w:jc w:val="right"/>
    </w:pPr>
    <w:rPr>
      <w:rFonts w:asciiTheme="majorHAnsi" w:eastAsiaTheme="majorEastAsia" w:hAnsiTheme="majorHAnsi" w:cstheme="majorBidi"/>
      <w:b/>
      <w:bCs/>
      <w:caps/>
      <w:sz w:val="72"/>
      <w:szCs w:val="72"/>
      <w14:textFill>
        <w14:gradFill>
          <w14:gsLst>
            <w14:gs w14:pos="0">
              <w14:schemeClr w14:val="tx2"/>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table" w:styleId="ListTable6Colorful">
    <w:name w:val="List Table 6 Colorful"/>
    <w:basedOn w:val="TableNormal"/>
    <w:uiPriority w:val="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nhideWhenUsed/>
    <w:qFormat/>
    <w:pPr>
      <w:numPr>
        <w:numId w:val="6"/>
      </w:numPr>
      <w:ind w:left="720"/>
      <w:contextualSpacing/>
    </w:pPr>
  </w:style>
  <w:style w:type="paragraph" w:styleId="Subtitle">
    <w:name w:val="Subtitle"/>
    <w:basedOn w:val="Normal"/>
    <w:next w:val="Normal"/>
    <w:qFormat/>
    <w:pPr>
      <w:spacing w:after="120"/>
      <w:jc w:val="right"/>
    </w:pPr>
    <w:rPr>
      <w:rFonts w:asciiTheme="majorHAnsi" w:eastAsiaTheme="majorEastAsia" w:hAnsiTheme="majorHAnsi" w:cstheme="majorBidi"/>
      <w:color w:val="17406D" w:themeColor="text2"/>
      <w:sz w:val="32"/>
      <w:szCs w:val="32"/>
    </w:rPr>
  </w:style>
  <w:style w:type="table" w:styleId="GridTable3-Accent2">
    <w:name w:val="Grid Table 3 Accent 2"/>
    <w:basedOn w:val="TableNormal"/>
    <w:uiPriority w:val="48"/>
    <w:rsid w:val="009C60D0"/>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4-Accent1">
    <w:name w:val="Grid Table 4 Accent 1"/>
    <w:basedOn w:val="TableNormal"/>
    <w:uiPriority w:val="49"/>
    <w:rsid w:val="009C60D0"/>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rsid w:val="009C60D0"/>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3">
    <w:name w:val="Grid Table 4 Accent 3"/>
    <w:basedOn w:val="TableNormal"/>
    <w:uiPriority w:val="49"/>
    <w:rsid w:val="009C60D0"/>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paragraph" w:styleId="Header">
    <w:name w:val="header"/>
    <w:basedOn w:val="Normal"/>
    <w:link w:val="HeaderChar"/>
    <w:uiPriority w:val="99"/>
    <w:unhideWhenUsed/>
    <w:rsid w:val="00B91AA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91AA3"/>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AppData\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8D03F2BDA74022860002513BCA9D85"/>
        <w:category>
          <w:name w:val="General"/>
          <w:gallery w:val="placeholder"/>
        </w:category>
        <w:types>
          <w:type w:val="bbPlcHdr"/>
        </w:types>
        <w:behaviors>
          <w:behavior w:val="content"/>
        </w:behaviors>
        <w:guid w:val="{22153664-6247-4F89-96CD-36CF11BB4621}"/>
      </w:docPartPr>
      <w:docPartBody>
        <w:p w:rsidR="00000000" w:rsidRDefault="00FB777E">
          <w:pPr>
            <w:pStyle w:val="CE8D03F2BDA74022860002513BCA9D85"/>
          </w:pPr>
          <w:r>
            <w:t>[Your School PTA Minutes]</w:t>
          </w:r>
        </w:p>
      </w:docPartBody>
    </w:docPart>
    <w:docPart>
      <w:docPartPr>
        <w:name w:val="859B1BD8EF454112A111E496497071AE"/>
        <w:category>
          <w:name w:val="General"/>
          <w:gallery w:val="placeholder"/>
        </w:category>
        <w:types>
          <w:type w:val="bbPlcHdr"/>
        </w:types>
        <w:behaviors>
          <w:behavior w:val="content"/>
        </w:behaviors>
        <w:guid w:val="{BE660B9A-0C2C-4E79-AFCE-F79F493FE5D6}"/>
      </w:docPartPr>
      <w:docPartBody>
        <w:p w:rsidR="00000000" w:rsidRDefault="00FB777E">
          <w:pPr>
            <w:pStyle w:val="859B1BD8EF454112A111E496497071AE"/>
          </w:pPr>
          <w:r>
            <w:t>[Date | time]</w:t>
          </w:r>
        </w:p>
      </w:docPartBody>
    </w:docPart>
    <w:docPart>
      <w:docPartPr>
        <w:name w:val="A6FF0AB525794FB7A5BC2304E87A3F97"/>
        <w:category>
          <w:name w:val="General"/>
          <w:gallery w:val="placeholder"/>
        </w:category>
        <w:types>
          <w:type w:val="bbPlcHdr"/>
        </w:types>
        <w:behaviors>
          <w:behavior w:val="content"/>
        </w:behaviors>
        <w:guid w:val="{43F33D1D-83A9-47BE-B85C-C7AC59E0C8FD}"/>
      </w:docPartPr>
      <w:docPartBody>
        <w:p w:rsidR="00000000" w:rsidRDefault="00FB777E">
          <w:pPr>
            <w:pStyle w:val="A6FF0AB525794FB7A5BC2304E87A3F97"/>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96826A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62"/>
    <w:rsid w:val="00947162"/>
    <w:rsid w:val="00FB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8D03F2BDA74022860002513BCA9D85">
    <w:name w:val="CE8D03F2BDA74022860002513BCA9D85"/>
  </w:style>
  <w:style w:type="paragraph" w:customStyle="1" w:styleId="859B1BD8EF454112A111E496497071AE">
    <w:name w:val="859B1BD8EF454112A111E496497071AE"/>
  </w:style>
  <w:style w:type="paragraph" w:customStyle="1" w:styleId="A6FF0AB525794FB7A5BC2304E87A3F97">
    <w:name w:val="A6FF0AB525794FB7A5BC2304E87A3F97"/>
  </w:style>
  <w:style w:type="paragraph" w:customStyle="1" w:styleId="40F5AC5BD5344E5F8310DAA7FE5974A5">
    <w:name w:val="40F5AC5BD5344E5F8310DAA7FE5974A5"/>
  </w:style>
  <w:style w:type="paragraph" w:customStyle="1" w:styleId="99E4D98037B84E7E8775B267F3971403">
    <w:name w:val="99E4D98037B84E7E8775B267F3971403"/>
  </w:style>
  <w:style w:type="paragraph" w:customStyle="1" w:styleId="AE1807BDBF3741AFBF45CF45712D4650">
    <w:name w:val="AE1807BDBF3741AFBF45CF45712D4650"/>
  </w:style>
  <w:style w:type="paragraph" w:customStyle="1" w:styleId="450655E061554C6894376738F9D5F247">
    <w:name w:val="450655E061554C6894376738F9D5F247"/>
  </w:style>
  <w:style w:type="paragraph" w:customStyle="1" w:styleId="616B2A1624024462A2BFB108C305A77F">
    <w:name w:val="616B2A1624024462A2BFB108C305A77F"/>
  </w:style>
  <w:style w:type="paragraph" w:customStyle="1" w:styleId="A25221D81700490CA522E809BC1C25F3">
    <w:name w:val="A25221D81700490CA522E809BC1C25F3"/>
  </w:style>
  <w:style w:type="paragraph" w:styleId="ListBullet">
    <w:name w:val="List Bullet"/>
    <w:basedOn w:val="Normal"/>
    <w:unhideWhenUsed/>
    <w:qFormat/>
    <w:pPr>
      <w:numPr>
        <w:numId w:val="1"/>
      </w:numPr>
      <w:spacing w:before="100" w:after="100" w:line="240" w:lineRule="auto"/>
      <w:ind w:left="720"/>
      <w:contextualSpacing/>
    </w:pPr>
    <w:rPr>
      <w:sz w:val="21"/>
      <w:szCs w:val="21"/>
    </w:rPr>
  </w:style>
  <w:style w:type="paragraph" w:customStyle="1" w:styleId="B6BC8089226F454AB88573A8AFF19AB9">
    <w:name w:val="B6BC8089226F454AB88573A8AFF19AB9"/>
  </w:style>
  <w:style w:type="paragraph" w:customStyle="1" w:styleId="0AA5D4F6E83F43259F1E84BEF01CF14E">
    <w:name w:val="0AA5D4F6E83F43259F1E84BEF01CF14E"/>
  </w:style>
  <w:style w:type="paragraph" w:customStyle="1" w:styleId="612ED49A75ED4E9A9206038C95858AA7">
    <w:name w:val="612ED49A75ED4E9A9206038C95858AA7"/>
  </w:style>
  <w:style w:type="paragraph" w:customStyle="1" w:styleId="55922E4417F94AD1B814CC9F1172B401">
    <w:name w:val="55922E4417F94AD1B814CC9F1172B401"/>
  </w:style>
  <w:style w:type="paragraph" w:customStyle="1" w:styleId="0A744241FC9E41DCAFAD6E748394699F">
    <w:name w:val="0A744241FC9E41DCAFAD6E748394699F"/>
  </w:style>
  <w:style w:type="paragraph" w:customStyle="1" w:styleId="A4977DC8C8F647B2BFC3163165848CD5">
    <w:name w:val="A4977DC8C8F647B2BFC3163165848CD5"/>
  </w:style>
  <w:style w:type="paragraph" w:customStyle="1" w:styleId="57292A241FC1456093F14943A8C6679B">
    <w:name w:val="57292A241FC1456093F14943A8C6679B"/>
    <w:rsid w:val="009471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TA Agenda">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7CA4BA6-2E1D-4206-8CED-54D47EC1FB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PTA meeting minutes</Template>
  <TotalTime>0</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2016-05-27T03:10:00Z</dcterms:created>
  <dcterms:modified xsi:type="dcterms:W3CDTF">2016-05-27T04:50:00Z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TC034630889991</vt:lpwstr>
  </property>
</Properties>
</file>