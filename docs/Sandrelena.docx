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838"/>
      </w:tblGrid>
      <w:tr w:rsidR="00AA46B5" w14:paraId="3C4BCE3F" w14:textId="77777777">
        <w:trPr>
          <w:trHeight w:val="2880"/>
          <w:jc w:val="center"/>
        </w:trPr>
        <w:tc>
          <w:tcPr>
            <w:tcW w:w="5000" w:type="pct"/>
          </w:tcPr>
          <w:p w14:paraId="796BEC0E" w14:textId="77777777" w:rsidR="00AA46B5" w:rsidRDefault="00391F0D" w:rsidP="006944BC">
            <w:pPr>
              <w:pStyle w:val="NoSpacing"/>
              <w:jc w:val="center"/>
              <w:rPr>
                <w:rFonts w:asciiTheme="majorHAnsi" w:eastAsiaTheme="majorEastAsia" w:hAnsiTheme="majorHAnsi" w:cstheme="majorBidi"/>
                <w:caps/>
              </w:rPr>
            </w:pPr>
            <w:r>
              <w:rPr>
                <w:rFonts w:ascii="Calibri" w:hAnsi="Calibri"/>
                <w:noProof/>
              </w:rPr>
              <w:object w:dxaOrig="1440" w:dyaOrig="1440" w14:anchorId="6BFEA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15pt;margin-top:34.1pt;width:99.75pt;height:99pt;z-index:251659264;mso-position-horizontal-relative:margin;mso-position-vertical-relative:margin;mso-width-relative:page;mso-height-relative:page">
                  <v:imagedata r:id="rId8" o:title=""/>
                  <w10:wrap type="square" anchorx="margin" anchory="margin"/>
                </v:shape>
                <o:OLEObject Type="Embed" ProgID="PBrush" ShapeID="_x0000_s1026" DrawAspect="Content" ObjectID="_1525710740" r:id="rId9"/>
              </w:object>
            </w:r>
            <w:sdt>
              <w:sdtPr>
                <w:rPr>
                  <w:rFonts w:asciiTheme="majorHAnsi" w:eastAsiaTheme="majorEastAsia" w:hAnsiTheme="majorHAnsi" w:cstheme="majorBidi"/>
                  <w:caps/>
                </w:rPr>
                <w:alias w:val="Compañía"/>
                <w:id w:val="15524243"/>
                <w:placeholder>
                  <w:docPart w:val="09C9F5E707EC467C8CDE30CE9ED0C223"/>
                </w:placeholder>
                <w:dataBinding w:prefixMappings="xmlns:ns0='http://schemas.openxmlformats.org/officeDocument/2006/extended-properties'" w:xpath="/ns0:Properties[1]/ns0:Company[1]" w:storeItemID="{6668398D-A668-4E3E-A5EB-62B293D839F1}"/>
                <w:text/>
              </w:sdtPr>
              <w:sdtEndPr/>
              <w:sdtContent>
                <w:r w:rsidR="006944BC">
                  <w:rPr>
                    <w:rFonts w:asciiTheme="majorHAnsi" w:eastAsiaTheme="majorEastAsia" w:hAnsiTheme="majorHAnsi" w:cstheme="majorBidi"/>
                    <w:caps/>
                  </w:rPr>
                  <w:t>Facultad de ingeniería</w:t>
                </w:r>
                <w:r w:rsidR="00015263">
                  <w:rPr>
                    <w:rFonts w:asciiTheme="majorHAnsi" w:eastAsiaTheme="majorEastAsia" w:hAnsiTheme="majorHAnsi" w:cstheme="majorBidi"/>
                    <w:caps/>
                  </w:rPr>
                  <w:t xml:space="preserve"> - uam</w:t>
                </w:r>
              </w:sdtContent>
            </w:sdt>
          </w:p>
        </w:tc>
      </w:tr>
      <w:tr w:rsidR="00AA46B5" w14:paraId="4034A420" w14:textId="77777777">
        <w:trPr>
          <w:trHeight w:val="1440"/>
          <w:jc w:val="center"/>
        </w:trPr>
        <w:sdt>
          <w:sdtPr>
            <w:rPr>
              <w:rFonts w:asciiTheme="majorHAnsi" w:eastAsiaTheme="majorEastAsia" w:hAnsiTheme="majorHAnsi" w:cstheme="majorBidi"/>
              <w:sz w:val="80"/>
              <w:szCs w:val="80"/>
            </w:rPr>
            <w:alias w:val="Título"/>
            <w:id w:val="15524250"/>
            <w:placeholder>
              <w:docPart w:val="9F1B7C4DD320437D8C6D26EFDE231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33415C9" w14:textId="77777777" w:rsidR="00AA46B5" w:rsidRDefault="006944BC" w:rsidP="006944B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Sandrelena</w:t>
                </w:r>
              </w:p>
            </w:tc>
          </w:sdtContent>
        </w:sdt>
      </w:tr>
      <w:tr w:rsidR="00AA46B5" w14:paraId="2F8B71A1" w14:textId="77777777" w:rsidTr="00015263">
        <w:trPr>
          <w:trHeight w:val="720"/>
          <w:jc w:val="center"/>
        </w:trPr>
        <w:sdt>
          <w:sdtPr>
            <w:rPr>
              <w:rFonts w:asciiTheme="majorHAnsi" w:eastAsiaTheme="majorEastAsia" w:hAnsiTheme="majorHAnsi" w:cstheme="majorBidi"/>
              <w:sz w:val="44"/>
              <w:szCs w:val="44"/>
            </w:rPr>
            <w:alias w:val="Subtítulo"/>
            <w:id w:val="15524255"/>
            <w:placeholder>
              <w:docPart w:val="0C568663CFF640A29F868E13325B3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E892CE0" w14:textId="77777777" w:rsidR="00AA46B5" w:rsidRDefault="006944BC" w:rsidP="006944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Ingeniería de Software I</w:t>
                </w:r>
              </w:p>
            </w:tc>
          </w:sdtContent>
        </w:sdt>
      </w:tr>
      <w:tr w:rsidR="00AA46B5" w14:paraId="0AC0B0DD" w14:textId="77777777">
        <w:trPr>
          <w:trHeight w:val="360"/>
          <w:jc w:val="center"/>
        </w:trPr>
        <w:tc>
          <w:tcPr>
            <w:tcW w:w="5000" w:type="pct"/>
            <w:vAlign w:val="center"/>
          </w:tcPr>
          <w:p w14:paraId="139308AE" w14:textId="77777777" w:rsidR="00AA46B5" w:rsidRDefault="00AA46B5">
            <w:pPr>
              <w:pStyle w:val="NoSpacing"/>
              <w:jc w:val="center"/>
            </w:pPr>
          </w:p>
        </w:tc>
      </w:tr>
      <w:tr w:rsidR="00AA46B5" w14:paraId="4B5FA3E4" w14:textId="77777777">
        <w:trPr>
          <w:trHeight w:val="360"/>
          <w:jc w:val="center"/>
        </w:trPr>
        <w:tc>
          <w:tcPr>
            <w:tcW w:w="5000" w:type="pct"/>
            <w:vAlign w:val="center"/>
          </w:tcPr>
          <w:p w14:paraId="1D4DC3DD" w14:textId="77777777" w:rsidR="00AA46B5" w:rsidRDefault="00325B2E" w:rsidP="00015263">
            <w:pPr>
              <w:pStyle w:val="NoSpacing"/>
              <w:jc w:val="center"/>
              <w:rPr>
                <w:b/>
                <w:bCs/>
              </w:rPr>
            </w:pPr>
            <w:r w:rsidRPr="00325B2E">
              <w:rPr>
                <w:b/>
                <w:bCs/>
                <w:noProof/>
                <w:lang w:val="en-US" w:eastAsia="en-US"/>
              </w:rPr>
              <mc:AlternateContent>
                <mc:Choice Requires="wps">
                  <w:drawing>
                    <wp:anchor distT="45720" distB="45720" distL="114300" distR="114300" simplePos="0" relativeHeight="251661312" behindDoc="0" locked="0" layoutInCell="1" allowOverlap="1" wp14:anchorId="23E2EB8D" wp14:editId="53733665">
                      <wp:simplePos x="0" y="0"/>
                      <wp:positionH relativeFrom="column">
                        <wp:align>center</wp:align>
                      </wp:positionH>
                      <wp:positionV relativeFrom="paragraph">
                        <wp:posOffset>182880</wp:posOffset>
                      </wp:positionV>
                      <wp:extent cx="2241550" cy="219265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192655"/>
                              </a:xfrm>
                              <a:prstGeom prst="rect">
                                <a:avLst/>
                              </a:prstGeom>
                              <a:solidFill>
                                <a:srgbClr val="FFFFFF"/>
                              </a:solidFill>
                              <a:ln w="9525">
                                <a:noFill/>
                                <a:miter lim="800000"/>
                                <a:headEnd/>
                                <a:tailEnd/>
                              </a:ln>
                            </wps:spPr>
                            <wps:txbx>
                              <w:txbxContent>
                                <w:p w14:paraId="14A0A1E7"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716FC566" w14:textId="77777777" w:rsidR="00325B2E" w:rsidRPr="00325B2E" w:rsidRDefault="00325B2E" w:rsidP="00325B2E">
                                  <w:pPr>
                                    <w:jc w:val="center"/>
                                    <w:rPr>
                                      <w:sz w:val="24"/>
                                    </w:rPr>
                                  </w:pPr>
                                </w:p>
                                <w:p w14:paraId="67F4D9E1" w14:textId="77777777" w:rsidR="00325B2E" w:rsidRPr="00325B2E" w:rsidRDefault="00325B2E" w:rsidP="00325B2E">
                                  <w:pPr>
                                    <w:jc w:val="center"/>
                                    <w:rPr>
                                      <w:sz w:val="24"/>
                                    </w:rPr>
                                  </w:pPr>
                                  <w:r w:rsidRPr="00325B2E">
                                    <w:rPr>
                                      <w:b/>
                                      <w:sz w:val="24"/>
                                    </w:rPr>
                                    <w:t>Profesor:</w:t>
                                  </w:r>
                                  <w:r w:rsidRPr="00325B2E">
                                    <w:rPr>
                                      <w:sz w:val="24"/>
                                    </w:rPr>
                                    <w:br/>
                                    <w:t>Javier Wilson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w14:anchorId="23E2EB8D" id="_x0000_t202" coordsize="21600,21600" o:spt="202" path="m0,0l0,21600,21600,21600,21600,0xe">
                      <v:stroke joinstyle="miter"/>
                      <v:path gradientshapeok="t" o:connecttype="rect"/>
                    </v:shapetype>
                    <v:shape id="Text_x0020_Box_x0020_2" o:spid="_x0000_s1026" type="#_x0000_t202" style="position:absolute;left:0;text-align:left;margin-left:0;margin-top:14.4pt;width:176.5pt;height:172.65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" stroked="f">
                      <v:textbox style="mso-fit-shape-to-text:t">
                        <w:txbxContent>
                          <w:p w14:paraId="14A0A1E7"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716FC566" w14:textId="77777777" w:rsidR="00325B2E" w:rsidRPr="00325B2E" w:rsidRDefault="00325B2E" w:rsidP="00325B2E">
                            <w:pPr>
                              <w:jc w:val="center"/>
                              <w:rPr>
                                <w:sz w:val="24"/>
                              </w:rPr>
                            </w:pPr>
                          </w:p>
                          <w:p w14:paraId="67F4D9E1" w14:textId="77777777" w:rsidR="00325B2E" w:rsidRPr="00325B2E" w:rsidRDefault="00325B2E" w:rsidP="00325B2E">
                            <w:pPr>
                              <w:jc w:val="center"/>
                              <w:rPr>
                                <w:sz w:val="24"/>
                              </w:rPr>
                            </w:pPr>
                            <w:r w:rsidRPr="00325B2E">
                              <w:rPr>
                                <w:b/>
                                <w:sz w:val="24"/>
                              </w:rPr>
                              <w:t>Profesor:</w:t>
                            </w:r>
                            <w:r w:rsidRPr="00325B2E">
                              <w:rPr>
                                <w:sz w:val="24"/>
                              </w:rPr>
                              <w:br/>
                              <w:t>Javier Wilson</w:t>
                            </w:r>
                          </w:p>
                        </w:txbxContent>
                      </v:textbox>
                      <w10:wrap type="square"/>
                    </v:shape>
                  </w:pict>
                </mc:Fallback>
              </mc:AlternateContent>
            </w:r>
          </w:p>
        </w:tc>
      </w:tr>
      <w:tr w:rsidR="00AA46B5" w14:paraId="5C242216" w14:textId="77777777">
        <w:trPr>
          <w:trHeight w:val="360"/>
          <w:jc w:val="center"/>
        </w:trPr>
        <w:tc>
          <w:tcPr>
            <w:tcW w:w="5000" w:type="pct"/>
            <w:vAlign w:val="center"/>
          </w:tcPr>
          <w:p w14:paraId="2F1F3AEB" w14:textId="77777777" w:rsidR="00AA46B5" w:rsidRDefault="00AA46B5" w:rsidP="00E86250">
            <w:pPr>
              <w:pStyle w:val="NoSpacing"/>
              <w:jc w:val="center"/>
              <w:rPr>
                <w:b/>
                <w:bCs/>
              </w:rPr>
            </w:pPr>
          </w:p>
        </w:tc>
      </w:tr>
    </w:tbl>
    <w:p w14:paraId="713C823A" w14:textId="77777777" w:rsidR="00AA46B5" w:rsidRDefault="00AA46B5"/>
    <w:p w14:paraId="395CDBEA" w14:textId="77777777" w:rsidR="00AA46B5" w:rsidRDefault="00AA46B5"/>
    <w:tbl>
      <w:tblPr>
        <w:tblpPr w:leftFromText="187" w:rightFromText="187" w:horzAnchor="margin" w:tblpXSpec="center" w:tblpYSpec="bottom"/>
        <w:tblW w:w="5000" w:type="pct"/>
        <w:tblLook w:val="04A0" w:firstRow="1" w:lastRow="0" w:firstColumn="1" w:lastColumn="0" w:noHBand="0" w:noVBand="1"/>
      </w:tblPr>
      <w:tblGrid>
        <w:gridCol w:w="8838"/>
      </w:tblGrid>
      <w:tr w:rsidR="00AA46B5" w14:paraId="1258E8FE" w14:textId="77777777" w:rsidTr="00FA7C0D">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vAlign w:val="bottom"/>
              </w:tcPr>
              <w:p w14:paraId="3A6D68C4" w14:textId="77777777" w:rsidR="00AA46B5" w:rsidRDefault="00E86250" w:rsidP="00E86250">
                <w:pPr>
                  <w:pStyle w:val="NoSpacing"/>
                  <w:jc w:val="right"/>
                </w:pPr>
                <w:r>
                  <w:t>Managua,</w:t>
                </w:r>
                <w:r w:rsidR="006A558D">
                  <w:t xml:space="preserve"> 26 de Febrero del 2016</w:t>
                </w:r>
              </w:p>
            </w:tc>
          </w:sdtContent>
        </w:sdt>
      </w:tr>
    </w:tbl>
    <w:p w14:paraId="77EF1E2E" w14:textId="77777777" w:rsidR="00AA46B5" w:rsidRDefault="00AA46B5"/>
    <w:p w14:paraId="2B65B69C" w14:textId="77777777" w:rsidR="00AA46B5" w:rsidRDefault="00AA46B5">
      <w:r>
        <w:br w:type="page"/>
      </w:r>
    </w:p>
    <w:p w14:paraId="781B47B9" w14:textId="77777777" w:rsidR="0065570F" w:rsidRDefault="006A558D" w:rsidP="006A558D">
      <w:pPr>
        <w:pStyle w:val="Heading1"/>
      </w:pPr>
      <w:r>
        <w:lastRenderedPageBreak/>
        <w:t>Resumen Ejecutivo</w:t>
      </w:r>
    </w:p>
    <w:p w14:paraId="499B883B" w14:textId="77777777" w:rsidR="00D91BEC" w:rsidRDefault="00D91BEC" w:rsidP="006A558D"/>
    <w:p w14:paraId="6EC61B5E" w14:textId="77777777" w:rsidR="006A558D" w:rsidRDefault="00AD2421" w:rsidP="006A558D">
      <w:r>
        <w:t xml:space="preserve">Sandrelena es una iniciativa que pretende </w:t>
      </w:r>
      <w:r w:rsidR="00C94478">
        <w:t xml:space="preserve">revolucionar el </w:t>
      </w:r>
      <w:r w:rsidR="00902CD0">
        <w:t>sector educativo a nivel internacional. Es una plataforma ideada para cualquier organización que incursione en el ámbito educacional y es tiene la capacidad de adaptarse a distintas circunstancias, siempre delimitada por la educación. Este proyecto unificará muchos aspectos del típico salón de clases, desde gestión de clases, profesores, estudiantes y aulas, hasta la asignación de trabajos, control de notas, catálogo de integrantes, horarios de clase y mucho más.</w:t>
      </w:r>
    </w:p>
    <w:p w14:paraId="4114E07B" w14:textId="77777777" w:rsidR="00902CD0" w:rsidRDefault="00902CD0" w:rsidP="006A558D">
      <w:r>
        <w:t>El carácter revolucionario del proyecto viene dado por la naturaleza de la distribución y licenciatura que esta tenga, la cual será pública. Todo gran proyecto comienza por una idea codificada, abierta al mundo de los desarrolladores para su magnificación. Además de esto, desde la primera versión se contará con una implementación multiplataforma: los estudiantes del mundo podrán acceder casi desde cualquier dispositivo a su respetivo material educativo, ya sea desde tablets, celulares, computadoras y hasta SmartTVs.</w:t>
      </w:r>
    </w:p>
    <w:p w14:paraId="58F4A7EC" w14:textId="77777777" w:rsidR="00902CD0" w:rsidRDefault="00544C29" w:rsidP="006A558D">
      <w:r>
        <w:t>Esta innovación tendrá un alto impacto en todo lo que involucra la educación en sí, desde los profesores y alumnos, hasta los directores de los centros educativos. Es más: no será necesario tener o estar en un centro educativo, ya que involucra gestión de material educativo del que puede sacarse provecho hasta para estudios personales; ya sea individualmente o en grupos de estudio.</w:t>
      </w:r>
    </w:p>
    <w:p w14:paraId="3CDAEF63" w14:textId="77777777" w:rsidR="00544C29" w:rsidRDefault="00544C29" w:rsidP="006A558D">
      <w:r>
        <w:t xml:space="preserve">Sin embargo, el hogar será impactado también, ya que, para centros educativos con menores de edad, los padres de estos tendrán acceso a todas las asignaciones, notas, records de asistencia y mucha información más respecto a sus hijos. No obstante, en la casa puede usarse también para organización de estudio familiar, e incluso además de tareas educativas, podrían administrarse hasta las tareas del hogar.  </w:t>
      </w:r>
    </w:p>
    <w:p w14:paraId="361E7CF6" w14:textId="77777777" w:rsidR="00544C29" w:rsidRDefault="00544C29" w:rsidP="006A558D">
      <w:r>
        <w:t>En resumen, esta herramienta de gestión educativa (o al menos ese es su enfoque), tiene alcances extensos. No solo repercute en la educación, sino también en todo lo que se organiza y se considera como “tarea” en la vida, ya sea cotidiana, profesional, educacional, la que aplique.</w:t>
      </w:r>
    </w:p>
    <w:p w14:paraId="4AACB498" w14:textId="77777777" w:rsidR="006A558D" w:rsidRDefault="00D91BEC" w:rsidP="006A558D">
      <w:pPr>
        <w:pStyle w:val="Heading1"/>
      </w:pPr>
      <w:r>
        <w:br w:type="column"/>
      </w:r>
      <w:r w:rsidR="006A558D">
        <w:lastRenderedPageBreak/>
        <w:t>Descripción Técnica</w:t>
      </w:r>
    </w:p>
    <w:p w14:paraId="5E991325" w14:textId="77777777" w:rsidR="00D91BEC" w:rsidRDefault="00D91BEC" w:rsidP="00397738"/>
    <w:p w14:paraId="318049CF" w14:textId="77777777" w:rsidR="00397738" w:rsidRDefault="00397738" w:rsidP="00397738">
      <w:r>
        <w:t xml:space="preserve">Sandrelena es una aplicación web escrita en ASP.NET que utiliza MSSQL Server como gestor de base de datos. Utiliza una metodología orientada a objetos, y para implementación se tienen en menta los siguientes: </w:t>
      </w:r>
    </w:p>
    <w:p w14:paraId="219C5C19" w14:textId="77777777" w:rsidR="00397738" w:rsidRPr="00397738" w:rsidRDefault="00397738" w:rsidP="00397738">
      <w:pPr>
        <w:pStyle w:val="ListParagraph"/>
        <w:numPr>
          <w:ilvl w:val="0"/>
          <w:numId w:val="4"/>
        </w:numPr>
      </w:pPr>
      <w:r w:rsidRPr="00397738">
        <w:t>Usuarios</w:t>
      </w:r>
    </w:p>
    <w:p w14:paraId="0685F304" w14:textId="77777777" w:rsidR="00397738" w:rsidRPr="00397738" w:rsidRDefault="00397738" w:rsidP="00397738">
      <w:pPr>
        <w:pStyle w:val="ListParagraph"/>
        <w:numPr>
          <w:ilvl w:val="1"/>
          <w:numId w:val="4"/>
        </w:numPr>
      </w:pPr>
      <w:r w:rsidRPr="00397738">
        <w:t>Estudiante</w:t>
      </w:r>
    </w:p>
    <w:p w14:paraId="5BC8A250" w14:textId="77777777" w:rsidR="00397738" w:rsidRPr="00397738" w:rsidRDefault="00397738" w:rsidP="00397738">
      <w:pPr>
        <w:pStyle w:val="ListParagraph"/>
        <w:numPr>
          <w:ilvl w:val="1"/>
          <w:numId w:val="4"/>
        </w:numPr>
      </w:pPr>
      <w:r w:rsidRPr="00397738">
        <w:t>Profesor</w:t>
      </w:r>
    </w:p>
    <w:p w14:paraId="3B07CA4E" w14:textId="77777777" w:rsidR="00397738" w:rsidRPr="00397738" w:rsidRDefault="00AA761A" w:rsidP="00397738">
      <w:pPr>
        <w:pStyle w:val="ListParagraph"/>
        <w:numPr>
          <w:ilvl w:val="1"/>
          <w:numId w:val="4"/>
        </w:numPr>
      </w:pPr>
      <w:r>
        <w:t>Administradores del sistema</w:t>
      </w:r>
    </w:p>
    <w:p w14:paraId="34E8D3C0" w14:textId="77777777" w:rsidR="00397738" w:rsidRPr="00397738" w:rsidRDefault="00397738" w:rsidP="00397738">
      <w:pPr>
        <w:pStyle w:val="ListParagraph"/>
        <w:numPr>
          <w:ilvl w:val="0"/>
          <w:numId w:val="4"/>
        </w:numPr>
      </w:pPr>
      <w:r w:rsidRPr="00397738">
        <w:t>Estructuras</w:t>
      </w:r>
    </w:p>
    <w:p w14:paraId="6310362E" w14:textId="77777777" w:rsidR="00397738" w:rsidRPr="00397738" w:rsidRDefault="00397738" w:rsidP="00397738">
      <w:pPr>
        <w:pStyle w:val="ListParagraph"/>
        <w:numPr>
          <w:ilvl w:val="1"/>
          <w:numId w:val="4"/>
        </w:numPr>
      </w:pPr>
      <w:r w:rsidRPr="00397738">
        <w:t>Clase</w:t>
      </w:r>
    </w:p>
    <w:p w14:paraId="7FFB5CD9" w14:textId="77777777" w:rsidR="00397738" w:rsidRPr="00397738" w:rsidRDefault="00397738" w:rsidP="00397738">
      <w:pPr>
        <w:pStyle w:val="ListParagraph"/>
        <w:numPr>
          <w:ilvl w:val="1"/>
          <w:numId w:val="4"/>
        </w:numPr>
      </w:pPr>
      <w:r w:rsidRPr="00397738">
        <w:t>Aula</w:t>
      </w:r>
    </w:p>
    <w:p w14:paraId="6925DE60" w14:textId="77777777" w:rsidR="00397738" w:rsidRPr="00397738" w:rsidRDefault="00397738" w:rsidP="00397738">
      <w:pPr>
        <w:pStyle w:val="ListParagraph"/>
        <w:numPr>
          <w:ilvl w:val="1"/>
          <w:numId w:val="4"/>
        </w:numPr>
      </w:pPr>
      <w:r w:rsidRPr="00397738">
        <w:t>Carreras</w:t>
      </w:r>
    </w:p>
    <w:p w14:paraId="6CD0F84A" w14:textId="77777777" w:rsidR="00397738" w:rsidRDefault="00397738" w:rsidP="00397738">
      <w:r>
        <w:t xml:space="preserve">El sistema permitirá la creación de clases y asignación de la misma a los objetos estudiantes dirigidos por un profesor. Se repartirán horarios en aulas en base a disponibilidad y carrera correspondiente. Asimismo, se controlarán diferentes niveles de acceso para los diferentes tipos de usuarios. </w:t>
      </w:r>
    </w:p>
    <w:p w14:paraId="27D232E9" w14:textId="77777777" w:rsidR="00397738" w:rsidRPr="00397738" w:rsidRDefault="00397738" w:rsidP="00397738">
      <w:pPr>
        <w:rPr>
          <w:lang w:val="en-US"/>
        </w:rPr>
      </w:pPr>
      <w:r w:rsidRPr="00397738">
        <w:rPr>
          <w:lang w:val="en-US"/>
        </w:rPr>
        <w:t>Frameworks a utilizar (cambiante)</w:t>
      </w:r>
      <w:r>
        <w:rPr>
          <w:lang w:val="en-US"/>
        </w:rPr>
        <w:t>:</w:t>
      </w:r>
    </w:p>
    <w:p w14:paraId="45F7CA38" w14:textId="77777777" w:rsidR="00397738" w:rsidRPr="00397738" w:rsidRDefault="00397738" w:rsidP="00397738">
      <w:pPr>
        <w:pStyle w:val="ListParagraph"/>
        <w:numPr>
          <w:ilvl w:val="0"/>
          <w:numId w:val="5"/>
        </w:numPr>
        <w:rPr>
          <w:lang w:val="en-US"/>
        </w:rPr>
      </w:pPr>
      <w:r w:rsidRPr="00397738">
        <w:rPr>
          <w:lang w:val="en-US"/>
        </w:rPr>
        <w:t>Bootstrap</w:t>
      </w:r>
    </w:p>
    <w:p w14:paraId="4E159B50" w14:textId="77777777" w:rsidR="00397738" w:rsidRPr="00397738" w:rsidRDefault="00397738" w:rsidP="00397738">
      <w:pPr>
        <w:pStyle w:val="ListParagraph"/>
        <w:numPr>
          <w:ilvl w:val="0"/>
          <w:numId w:val="5"/>
        </w:numPr>
        <w:rPr>
          <w:lang w:val="en-US"/>
        </w:rPr>
      </w:pPr>
      <w:r w:rsidRPr="00397738">
        <w:rPr>
          <w:lang w:val="en-US"/>
        </w:rPr>
        <w:t>Entity framework</w:t>
      </w:r>
    </w:p>
    <w:p w14:paraId="2DF42527" w14:textId="77777777" w:rsidR="00397738" w:rsidRPr="00397738" w:rsidRDefault="00397738" w:rsidP="00397738">
      <w:pPr>
        <w:pStyle w:val="ListParagraph"/>
        <w:numPr>
          <w:ilvl w:val="0"/>
          <w:numId w:val="5"/>
        </w:numPr>
        <w:rPr>
          <w:lang w:val="en-US"/>
        </w:rPr>
      </w:pPr>
      <w:r w:rsidRPr="00397738">
        <w:rPr>
          <w:lang w:val="en-US"/>
        </w:rPr>
        <w:t>Softfluent windows Utilities</w:t>
      </w:r>
    </w:p>
    <w:p w14:paraId="0A4221E3" w14:textId="77777777" w:rsidR="006A558D" w:rsidRDefault="00397738" w:rsidP="00397738">
      <w:pPr>
        <w:pStyle w:val="ListParagraph"/>
        <w:numPr>
          <w:ilvl w:val="0"/>
          <w:numId w:val="5"/>
        </w:numPr>
      </w:pPr>
      <w:r>
        <w:t>Codefluent entities</w:t>
      </w:r>
    </w:p>
    <w:p w14:paraId="261AB757" w14:textId="77777777" w:rsidR="006A558D" w:rsidRDefault="00D91BEC" w:rsidP="006A558D">
      <w:pPr>
        <w:pStyle w:val="Heading1"/>
      </w:pPr>
      <w:r>
        <w:br w:type="column"/>
      </w:r>
      <w:r w:rsidR="006A558D">
        <w:lastRenderedPageBreak/>
        <w:t>Público potencial</w:t>
      </w:r>
    </w:p>
    <w:p w14:paraId="69F84F15" w14:textId="77777777" w:rsidR="00D91BEC" w:rsidRDefault="00D91BEC" w:rsidP="006A558D">
      <w:pPr>
        <w:rPr>
          <w:lang w:val="es-ES"/>
        </w:rPr>
      </w:pPr>
    </w:p>
    <w:p w14:paraId="4A3C12CC" w14:textId="3B260611" w:rsidR="00D91BEC" w:rsidRDefault="00397738" w:rsidP="009138C5">
      <w:pPr>
        <w:rPr>
          <w:lang w:val="es-ES"/>
        </w:rPr>
      </w:pPr>
      <w:r w:rsidRPr="00397738">
        <w:rPr>
          <w:lang w:val="es-ES"/>
        </w:rPr>
        <w:t>Debido a su naturaleza, el sistema “Sandrelena” está enfocado hacia empresas de enfoque educativo tales como colegios y universidades. Este sistema será diseñado específicamente para cumplir con los requerimientos de registro y control de estudiantes en Universidad Americana, pero tiene la escalabilidad necesaria para poder ser implementado en cualquier otra universidad, siendo éstas los clientes potenciales. Los estudiantes podrán revisar sus horarios, notas, clases entre otros y estarán en contacto directo con el uso a la aplicación, convirtiendo a estos en los usuarios potenciales.</w:t>
      </w:r>
    </w:p>
    <w:p w14:paraId="3CC39AAF" w14:textId="77777777" w:rsidR="009138C5" w:rsidRPr="009138C5" w:rsidRDefault="009138C5" w:rsidP="009138C5">
      <w:pPr>
        <w:rPr>
          <w:lang w:val="es-ES"/>
        </w:rPr>
      </w:pPr>
      <w:bookmarkStart w:id="0" w:name="_GoBack"/>
      <w:bookmarkEnd w:id="0"/>
    </w:p>
    <w:p w14:paraId="7A8CD11F" w14:textId="60363DB6" w:rsidR="00D91BEC" w:rsidRDefault="006A558D" w:rsidP="009138C5">
      <w:pPr>
        <w:pStyle w:val="Heading1"/>
      </w:pPr>
      <w:r>
        <w:t>Repositorio</w:t>
      </w:r>
    </w:p>
    <w:p w14:paraId="073F88E1" w14:textId="77777777" w:rsidR="00451A70" w:rsidRPr="00451A70" w:rsidRDefault="00451A70" w:rsidP="00451A70">
      <w:r>
        <w:t xml:space="preserve">El presente proyecto se trabajará en la plataforma de desarrollo cooperativo </w:t>
      </w:r>
      <w:r w:rsidRPr="00451A70">
        <w:rPr>
          <w:i/>
        </w:rPr>
        <w:t>GitHub</w:t>
      </w:r>
      <w:r>
        <w:t xml:space="preserve">, donde se alojará el proyecto utilizando el sistema de control de versiones </w:t>
      </w:r>
      <w:r w:rsidRPr="00451A70">
        <w:rPr>
          <w:i/>
        </w:rPr>
        <w:t>Git</w:t>
      </w:r>
      <w:r>
        <w:t>.</w:t>
      </w:r>
    </w:p>
    <w:p w14:paraId="2B72C188" w14:textId="77777777" w:rsidR="006A558D" w:rsidRDefault="00AD69B3" w:rsidP="006A558D">
      <w:r w:rsidRPr="00AD69B3">
        <w:t xml:space="preserve">Dirección del repositorio: </w:t>
      </w:r>
      <w:hyperlink r:id="rId10" w:history="1">
        <w:r w:rsidRPr="00E5472D">
          <w:rPr>
            <w:rStyle w:val="Hyperlink"/>
          </w:rPr>
          <w:t>https://github.com/JimmyHodgson/Sandrelena</w:t>
        </w:r>
      </w:hyperlink>
    </w:p>
    <w:p w14:paraId="6C77552C" w14:textId="77777777" w:rsidR="00AD69B3" w:rsidRDefault="00D91BEC" w:rsidP="00AD69B3">
      <w:pPr>
        <w:pStyle w:val="Heading1"/>
      </w:pPr>
      <w:r>
        <w:br w:type="column"/>
      </w:r>
      <w:r w:rsidR="00AD69B3">
        <w:lastRenderedPageBreak/>
        <w:t>Integrantes</w:t>
      </w:r>
    </w:p>
    <w:p w14:paraId="390B5FDD" w14:textId="77777777" w:rsidR="00D91BEC" w:rsidRPr="00D91BEC" w:rsidRDefault="00D91BEC" w:rsidP="00D91BEC"/>
    <w:p w14:paraId="046963E6" w14:textId="77777777" w:rsidR="00AD69B3" w:rsidRDefault="00AD69B3" w:rsidP="00AD69B3">
      <w:pPr>
        <w:pStyle w:val="ListParagraph"/>
        <w:numPr>
          <w:ilvl w:val="0"/>
          <w:numId w:val="1"/>
        </w:numPr>
      </w:pPr>
      <w:r>
        <w:t>Carlos Alberto Campos Castro</w:t>
      </w:r>
    </w:p>
    <w:p w14:paraId="5A2A3463" w14:textId="77777777" w:rsidR="00AD69B3" w:rsidRDefault="00AD69B3" w:rsidP="00AD69B3">
      <w:pPr>
        <w:pStyle w:val="ListParagraph"/>
        <w:numPr>
          <w:ilvl w:val="1"/>
          <w:numId w:val="1"/>
        </w:numPr>
      </w:pPr>
      <w:r>
        <w:t>GitHub Handle: CarlosCampos06</w:t>
      </w:r>
    </w:p>
    <w:p w14:paraId="20289EE5" w14:textId="77777777" w:rsidR="00AD69B3" w:rsidRDefault="00AD69B3" w:rsidP="00AD69B3">
      <w:pPr>
        <w:pStyle w:val="ListParagraph"/>
        <w:numPr>
          <w:ilvl w:val="1"/>
          <w:numId w:val="1"/>
        </w:numPr>
      </w:pPr>
      <w:r>
        <w:t xml:space="preserve">Rol: Líder </w:t>
      </w:r>
      <w:r w:rsidR="00397738">
        <w:t>del equipo</w:t>
      </w:r>
    </w:p>
    <w:p w14:paraId="5164845E" w14:textId="77777777" w:rsidR="00397738" w:rsidRDefault="00397738" w:rsidP="00397738">
      <w:pPr>
        <w:pStyle w:val="ListParagraph"/>
        <w:numPr>
          <w:ilvl w:val="1"/>
          <w:numId w:val="1"/>
        </w:numPr>
      </w:pPr>
      <w:r>
        <w:t xml:space="preserve">Responsabilidad: </w:t>
      </w:r>
      <w:r w:rsidRPr="00397738">
        <w:t>Encargado de la toma de decisiones y control de las operaciones internas. Comunicador directo del equipo con el profesor. Apoyo en la codificación y pruebas del sistema</w:t>
      </w:r>
      <w:r>
        <w:t>.</w:t>
      </w:r>
    </w:p>
    <w:p w14:paraId="1836E770" w14:textId="77777777" w:rsidR="00AD69B3" w:rsidRDefault="00AD69B3" w:rsidP="00AD69B3">
      <w:pPr>
        <w:pStyle w:val="ListParagraph"/>
        <w:numPr>
          <w:ilvl w:val="0"/>
          <w:numId w:val="1"/>
        </w:numPr>
      </w:pPr>
      <w:r>
        <w:t>Jimmy Jaider Hodgson González</w:t>
      </w:r>
    </w:p>
    <w:p w14:paraId="0D596CA3" w14:textId="77777777" w:rsidR="00AD69B3" w:rsidRDefault="00AD69B3" w:rsidP="00AD69B3">
      <w:pPr>
        <w:pStyle w:val="ListParagraph"/>
        <w:numPr>
          <w:ilvl w:val="1"/>
          <w:numId w:val="1"/>
        </w:numPr>
      </w:pPr>
      <w:r>
        <w:t>GitHub Handle:</w:t>
      </w:r>
      <w:r w:rsidRPr="00AD69B3">
        <w:t xml:space="preserve"> JimmyHodgson</w:t>
      </w:r>
    </w:p>
    <w:p w14:paraId="3AA95E7D" w14:textId="77777777" w:rsidR="00AD69B3" w:rsidRDefault="00397738" w:rsidP="006A558D">
      <w:pPr>
        <w:pStyle w:val="ListParagraph"/>
        <w:numPr>
          <w:ilvl w:val="1"/>
          <w:numId w:val="1"/>
        </w:numPr>
      </w:pPr>
      <w:r>
        <w:t>Rol: Líder de d</w:t>
      </w:r>
      <w:r w:rsidR="00AD69B3">
        <w:t>esarrollo</w:t>
      </w:r>
    </w:p>
    <w:p w14:paraId="0E9AC0DF" w14:textId="77777777" w:rsidR="00397738" w:rsidRDefault="00397738" w:rsidP="00397738">
      <w:pPr>
        <w:pStyle w:val="ListParagraph"/>
        <w:numPr>
          <w:ilvl w:val="1"/>
          <w:numId w:val="1"/>
        </w:numPr>
      </w:pPr>
      <w:r>
        <w:t xml:space="preserve">Responsabilidad: </w:t>
      </w:r>
      <w:r w:rsidRPr="00397738">
        <w:t>Encargado de la lógica de la aplicación. Encargado del control de los módulos de la aplicación. Encargado del análisis y diseño de la aplicación. Apoyo en la codificación y pruebas del sistema</w:t>
      </w:r>
      <w:r>
        <w:t>.</w:t>
      </w:r>
    </w:p>
    <w:p w14:paraId="61E5EE38" w14:textId="77777777" w:rsidR="00AD69B3" w:rsidRDefault="00AD69B3" w:rsidP="00AD69B3">
      <w:pPr>
        <w:pStyle w:val="ListParagraph"/>
        <w:numPr>
          <w:ilvl w:val="0"/>
          <w:numId w:val="1"/>
        </w:numPr>
      </w:pPr>
      <w:r>
        <w:t>Kevin José Moreira Morales</w:t>
      </w:r>
    </w:p>
    <w:p w14:paraId="4CF0D7EC" w14:textId="77777777" w:rsidR="006A558D" w:rsidRDefault="00AD69B3" w:rsidP="006A558D">
      <w:pPr>
        <w:pStyle w:val="ListParagraph"/>
        <w:numPr>
          <w:ilvl w:val="1"/>
          <w:numId w:val="1"/>
        </w:numPr>
      </w:pPr>
      <w:r>
        <w:t>GitHub Handle: kevmusic</w:t>
      </w:r>
    </w:p>
    <w:p w14:paraId="4E98630F" w14:textId="77777777" w:rsidR="00AD69B3" w:rsidRDefault="00AD69B3" w:rsidP="006A558D">
      <w:pPr>
        <w:pStyle w:val="ListParagraph"/>
        <w:numPr>
          <w:ilvl w:val="1"/>
          <w:numId w:val="1"/>
        </w:numPr>
      </w:pPr>
      <w:r>
        <w:t xml:space="preserve">Rol: </w:t>
      </w:r>
      <w:r w:rsidR="00397738">
        <w:t>Desarrollador de software</w:t>
      </w:r>
    </w:p>
    <w:p w14:paraId="471D069F" w14:textId="77777777" w:rsidR="00397738" w:rsidRDefault="00397738" w:rsidP="00397738">
      <w:pPr>
        <w:pStyle w:val="ListParagraph"/>
        <w:numPr>
          <w:ilvl w:val="1"/>
          <w:numId w:val="1"/>
        </w:numPr>
      </w:pPr>
      <w:r>
        <w:t xml:space="preserve">Responsabilidad: </w:t>
      </w:r>
      <w:r w:rsidRPr="00397738">
        <w:t xml:space="preserve">Encargado de la elaboración de la aplicación y sus funciones. </w:t>
      </w:r>
      <w:r w:rsidR="00D91BEC" w:rsidRPr="00397738">
        <w:t>Encargado de la codificación y pruebas en el sistema</w:t>
      </w:r>
      <w:r w:rsidR="00D91BEC">
        <w:t>.</w:t>
      </w:r>
      <w:r w:rsidRPr="00397738">
        <w:t xml:space="preserve"> Apoy</w:t>
      </w:r>
      <w:r w:rsidR="00D91BEC">
        <w:t>o en el diseño de la aplicación</w:t>
      </w:r>
      <w:r w:rsidRPr="00397738">
        <w:t>.</w:t>
      </w:r>
    </w:p>
    <w:p w14:paraId="3F93E93D" w14:textId="77777777" w:rsidR="00AD69B3" w:rsidRDefault="00AD69B3" w:rsidP="00AD69B3">
      <w:pPr>
        <w:pStyle w:val="ListParagraph"/>
        <w:numPr>
          <w:ilvl w:val="0"/>
          <w:numId w:val="1"/>
        </w:numPr>
      </w:pPr>
      <w:r>
        <w:t>Sandrelena Machado Rodríguez</w:t>
      </w:r>
    </w:p>
    <w:p w14:paraId="28679D15" w14:textId="77777777" w:rsidR="00AD69B3" w:rsidRDefault="00C01E58" w:rsidP="00AD69B3">
      <w:pPr>
        <w:pStyle w:val="ListParagraph"/>
        <w:numPr>
          <w:ilvl w:val="1"/>
          <w:numId w:val="1"/>
        </w:numPr>
      </w:pPr>
      <w:r>
        <w:t>GitHub Handle: Sandrelena</w:t>
      </w:r>
    </w:p>
    <w:p w14:paraId="2A01F2E4" w14:textId="77777777" w:rsidR="00C01E58" w:rsidRDefault="00C01E58" w:rsidP="00AD69B3">
      <w:pPr>
        <w:pStyle w:val="ListParagraph"/>
        <w:numPr>
          <w:ilvl w:val="1"/>
          <w:numId w:val="1"/>
        </w:numPr>
      </w:pPr>
      <w:r>
        <w:t xml:space="preserve">Rol: </w:t>
      </w:r>
      <w:r w:rsidR="00397738">
        <w:t>Analista y encargada de interfaz</w:t>
      </w:r>
    </w:p>
    <w:p w14:paraId="27CFDA83" w14:textId="77777777" w:rsidR="00397738" w:rsidRPr="00AD69B3" w:rsidRDefault="00397738" w:rsidP="00397738">
      <w:pPr>
        <w:pStyle w:val="ListParagraph"/>
        <w:numPr>
          <w:ilvl w:val="1"/>
          <w:numId w:val="1"/>
        </w:numPr>
      </w:pPr>
      <w:r>
        <w:t xml:space="preserve">Responsabilidad: </w:t>
      </w:r>
      <w:r w:rsidRPr="00397738">
        <w:t>Encargada del control de calidad y revisión de errores. Apoyo en el análisis de la aplicación.</w:t>
      </w:r>
    </w:p>
    <w:sectPr w:rsidR="00397738" w:rsidRPr="00AD69B3" w:rsidSect="00737858">
      <w:headerReference w:type="default" r:id="rId11"/>
      <w:footerReference w:type="default" r:id="rId12"/>
      <w:pgSz w:w="12240" w:h="15840" w:code="1"/>
      <w:pgMar w:top="1418" w:right="1701" w:bottom="1418" w:left="1701" w:header="709"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3FA33" w14:textId="77777777" w:rsidR="00391F0D" w:rsidRDefault="00391F0D" w:rsidP="00E86250">
      <w:pPr>
        <w:spacing w:after="0" w:line="240" w:lineRule="auto"/>
      </w:pPr>
      <w:r>
        <w:separator/>
      </w:r>
    </w:p>
  </w:endnote>
  <w:endnote w:type="continuationSeparator" w:id="0">
    <w:p w14:paraId="4534C2E3" w14:textId="77777777" w:rsidR="00391F0D" w:rsidRDefault="00391F0D" w:rsidP="00E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F6F9" w14:textId="77777777" w:rsidR="00E86250" w:rsidRDefault="006A558D" w:rsidP="00E86250">
    <w:pPr>
      <w:pStyle w:val="Footer"/>
      <w:jc w:val="right"/>
    </w:pPr>
    <w:r>
      <w:t>Ca</w:t>
    </w:r>
    <w:r w:rsidR="00E86250">
      <w:t>rlos Campos</w:t>
    </w:r>
    <w:r>
      <w:t>, Jimmy Hodgson, Kevin Moreira y Sandrelena Machado</w:t>
    </w:r>
  </w:p>
  <w:p w14:paraId="35A879E9" w14:textId="77777777" w:rsidR="00E86250" w:rsidRDefault="00E86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E6D18" w14:textId="77777777" w:rsidR="00391F0D" w:rsidRDefault="00391F0D" w:rsidP="00E86250">
      <w:pPr>
        <w:spacing w:after="0" w:line="240" w:lineRule="auto"/>
      </w:pPr>
      <w:r>
        <w:separator/>
      </w:r>
    </w:p>
  </w:footnote>
  <w:footnote w:type="continuationSeparator" w:id="0">
    <w:p w14:paraId="6768D404" w14:textId="77777777" w:rsidR="00391F0D" w:rsidRDefault="00391F0D" w:rsidP="00E86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18019853"/>
      <w:docPartObj>
        <w:docPartGallery w:val="Page Numbers (Top of Page)"/>
        <w:docPartUnique/>
      </w:docPartObj>
    </w:sdtPr>
    <w:sdtEndPr>
      <w:rPr>
        <w:b/>
        <w:bCs/>
        <w:noProof/>
        <w:color w:val="auto"/>
        <w:spacing w:val="0"/>
      </w:rPr>
    </w:sdtEndPr>
    <w:sdtContent>
      <w:p w14:paraId="44B14389" w14:textId="14FB2A4B" w:rsidR="006A558D" w:rsidRDefault="006A558D">
        <w:pPr>
          <w:pStyle w:val="Header"/>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 xml:space="preserve"> PAGE   \* MERGEFORMAT </w:instrText>
        </w:r>
        <w:r>
          <w:fldChar w:fldCharType="separate"/>
        </w:r>
        <w:r w:rsidR="009138C5" w:rsidRPr="009138C5">
          <w:rPr>
            <w:b/>
            <w:bCs/>
            <w:noProof/>
          </w:rPr>
          <w:t>2</w:t>
        </w:r>
        <w:r>
          <w:rPr>
            <w:b/>
            <w:bCs/>
            <w:noProof/>
          </w:rPr>
          <w:fldChar w:fldCharType="end"/>
        </w:r>
      </w:p>
    </w:sdtContent>
  </w:sdt>
  <w:p w14:paraId="5F78BFBA" w14:textId="77777777" w:rsidR="006A558D" w:rsidRDefault="006A5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D4E"/>
    <w:multiLevelType w:val="hybridMultilevel"/>
    <w:tmpl w:val="8D06B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09B3"/>
    <w:multiLevelType w:val="hybridMultilevel"/>
    <w:tmpl w:val="A482958C"/>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6B6E3F"/>
    <w:multiLevelType w:val="hybridMultilevel"/>
    <w:tmpl w:val="82F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42DD6"/>
    <w:multiLevelType w:val="hybridMultilevel"/>
    <w:tmpl w:val="734C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A5EE2"/>
    <w:multiLevelType w:val="hybridMultilevel"/>
    <w:tmpl w:val="B9E8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C"/>
    <w:rsid w:val="00015263"/>
    <w:rsid w:val="000442CF"/>
    <w:rsid w:val="000F7AC3"/>
    <w:rsid w:val="00223EE0"/>
    <w:rsid w:val="00325B2E"/>
    <w:rsid w:val="00391F0D"/>
    <w:rsid w:val="00397738"/>
    <w:rsid w:val="00431631"/>
    <w:rsid w:val="00451A70"/>
    <w:rsid w:val="004B0AD0"/>
    <w:rsid w:val="00544C29"/>
    <w:rsid w:val="00594A57"/>
    <w:rsid w:val="006048BD"/>
    <w:rsid w:val="0065570F"/>
    <w:rsid w:val="0066030D"/>
    <w:rsid w:val="006944BC"/>
    <w:rsid w:val="006A558D"/>
    <w:rsid w:val="00737858"/>
    <w:rsid w:val="00902CD0"/>
    <w:rsid w:val="009138C5"/>
    <w:rsid w:val="00970E19"/>
    <w:rsid w:val="00A4643A"/>
    <w:rsid w:val="00A86345"/>
    <w:rsid w:val="00AA46B5"/>
    <w:rsid w:val="00AA761A"/>
    <w:rsid w:val="00AD2421"/>
    <w:rsid w:val="00AD69B3"/>
    <w:rsid w:val="00B77DF8"/>
    <w:rsid w:val="00BD7319"/>
    <w:rsid w:val="00BF4486"/>
    <w:rsid w:val="00C01E58"/>
    <w:rsid w:val="00C94478"/>
    <w:rsid w:val="00D91BEC"/>
    <w:rsid w:val="00E86250"/>
    <w:rsid w:val="00EE3812"/>
    <w:rsid w:val="00FA7C0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70DC50"/>
  <w15:docId w15:val="{2EAD6FD9-2878-49B2-8AEF-856847A0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BD"/>
    <w:pPr>
      <w:jc w:val="both"/>
    </w:pPr>
  </w:style>
  <w:style w:type="paragraph" w:styleId="Heading1">
    <w:name w:val="heading 1"/>
    <w:basedOn w:val="Normal"/>
    <w:next w:val="Normal"/>
    <w:link w:val="Heading1Char"/>
    <w:uiPriority w:val="9"/>
    <w:qFormat/>
    <w:rsid w:val="006A5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6B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AA46B5"/>
    <w:rPr>
      <w:rFonts w:eastAsiaTheme="minorEastAsia"/>
      <w:lang w:eastAsia="es-NI"/>
    </w:rPr>
  </w:style>
  <w:style w:type="paragraph" w:styleId="BalloonText">
    <w:name w:val="Balloon Text"/>
    <w:basedOn w:val="Normal"/>
    <w:link w:val="BalloonTextChar"/>
    <w:uiPriority w:val="99"/>
    <w:semiHidden/>
    <w:unhideWhenUsed/>
    <w:rsid w:val="00AA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B5"/>
    <w:rPr>
      <w:rFonts w:ascii="Tahoma" w:hAnsi="Tahoma" w:cs="Tahoma"/>
      <w:sz w:val="16"/>
      <w:szCs w:val="16"/>
    </w:rPr>
  </w:style>
  <w:style w:type="paragraph" w:styleId="Header">
    <w:name w:val="header"/>
    <w:basedOn w:val="Normal"/>
    <w:link w:val="HeaderChar"/>
    <w:uiPriority w:val="99"/>
    <w:unhideWhenUsed/>
    <w:rsid w:val="00E862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6250"/>
  </w:style>
  <w:style w:type="paragraph" w:styleId="Footer">
    <w:name w:val="footer"/>
    <w:basedOn w:val="Normal"/>
    <w:link w:val="FooterChar"/>
    <w:uiPriority w:val="99"/>
    <w:unhideWhenUsed/>
    <w:rsid w:val="00E862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6250"/>
  </w:style>
  <w:style w:type="character" w:customStyle="1" w:styleId="Heading1Char">
    <w:name w:val="Heading 1 Char"/>
    <w:basedOn w:val="DefaultParagraphFont"/>
    <w:link w:val="Heading1"/>
    <w:uiPriority w:val="9"/>
    <w:rsid w:val="006A55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D69B3"/>
    <w:rPr>
      <w:color w:val="0000FF" w:themeColor="hyperlink"/>
      <w:u w:val="single"/>
    </w:rPr>
  </w:style>
  <w:style w:type="paragraph" w:styleId="ListParagraph">
    <w:name w:val="List Paragraph"/>
    <w:basedOn w:val="Normal"/>
    <w:uiPriority w:val="34"/>
    <w:qFormat/>
    <w:rsid w:val="00AD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502950">
      <w:bodyDiv w:val="1"/>
      <w:marLeft w:val="0"/>
      <w:marRight w:val="0"/>
      <w:marTop w:val="0"/>
      <w:marBottom w:val="0"/>
      <w:divBdr>
        <w:top w:val="none" w:sz="0" w:space="0" w:color="auto"/>
        <w:left w:val="none" w:sz="0" w:space="0" w:color="auto"/>
        <w:bottom w:val="none" w:sz="0" w:space="0" w:color="auto"/>
        <w:right w:val="none" w:sz="0" w:space="0" w:color="auto"/>
      </w:divBdr>
    </w:div>
    <w:div w:id="18552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immyHodgson/Sandrelen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ropbox\Universidad\Portada%20excele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C9F5E707EC467C8CDE30CE9ED0C223"/>
        <w:category>
          <w:name w:val="General"/>
          <w:gallery w:val="placeholder"/>
        </w:category>
        <w:types>
          <w:type w:val="bbPlcHdr"/>
        </w:types>
        <w:behaviors>
          <w:behavior w:val="content"/>
        </w:behaviors>
        <w:guid w:val="{C02F5F8D-96C9-4EDF-98D4-ECF64889F096}"/>
      </w:docPartPr>
      <w:docPartBody>
        <w:p w:rsidR="00B06C10" w:rsidRDefault="0095247F">
          <w:pPr>
            <w:pStyle w:val="09C9F5E707EC467C8CDE30CE9ED0C223"/>
          </w:pPr>
          <w:r>
            <w:rPr>
              <w:rFonts w:asciiTheme="majorHAnsi" w:eastAsiaTheme="majorEastAsia" w:hAnsiTheme="majorHAnsi" w:cstheme="majorBidi"/>
              <w:caps/>
              <w:lang w:val="es-ES"/>
            </w:rPr>
            <w:t>[Escriba el nombre de la compañía]</w:t>
          </w:r>
        </w:p>
      </w:docPartBody>
    </w:docPart>
    <w:docPart>
      <w:docPartPr>
        <w:name w:val="9F1B7C4DD320437D8C6D26EFDE2314A0"/>
        <w:category>
          <w:name w:val="General"/>
          <w:gallery w:val="placeholder"/>
        </w:category>
        <w:types>
          <w:type w:val="bbPlcHdr"/>
        </w:types>
        <w:behaviors>
          <w:behavior w:val="content"/>
        </w:behaviors>
        <w:guid w:val="{F5C67E8E-A562-497C-A03D-8071AC42B5AC}"/>
      </w:docPartPr>
      <w:docPartBody>
        <w:p w:rsidR="00B06C10" w:rsidRDefault="0095247F">
          <w:pPr>
            <w:pStyle w:val="9F1B7C4DD320437D8C6D26EFDE2314A0"/>
          </w:pPr>
          <w:r>
            <w:rPr>
              <w:rFonts w:asciiTheme="majorHAnsi" w:eastAsiaTheme="majorEastAsia" w:hAnsiTheme="majorHAnsi" w:cstheme="majorBidi"/>
              <w:sz w:val="80"/>
              <w:szCs w:val="80"/>
              <w:lang w:val="es-ES"/>
            </w:rPr>
            <w:t>[Escriba el título del documento]</w:t>
          </w:r>
        </w:p>
      </w:docPartBody>
    </w:docPart>
    <w:docPart>
      <w:docPartPr>
        <w:name w:val="0C568663CFF640A29F868E13325B34B9"/>
        <w:category>
          <w:name w:val="General"/>
          <w:gallery w:val="placeholder"/>
        </w:category>
        <w:types>
          <w:type w:val="bbPlcHdr"/>
        </w:types>
        <w:behaviors>
          <w:behavior w:val="content"/>
        </w:behaviors>
        <w:guid w:val="{E9BBACEF-DD5B-4293-BA34-EA02A6E5CF2C}"/>
      </w:docPartPr>
      <w:docPartBody>
        <w:p w:rsidR="00B06C10" w:rsidRDefault="0095247F">
          <w:pPr>
            <w:pStyle w:val="0C568663CFF640A29F868E13325B34B9"/>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7F"/>
    <w:rsid w:val="00155539"/>
    <w:rsid w:val="00424427"/>
    <w:rsid w:val="005625B5"/>
    <w:rsid w:val="0095247F"/>
    <w:rsid w:val="00B06C10"/>
    <w:rsid w:val="00DA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F5E707EC467C8CDE30CE9ED0C223">
    <w:name w:val="09C9F5E707EC467C8CDE30CE9ED0C223"/>
  </w:style>
  <w:style w:type="paragraph" w:customStyle="1" w:styleId="9F1B7C4DD320437D8C6D26EFDE2314A0">
    <w:name w:val="9F1B7C4DD320437D8C6D26EFDE2314A0"/>
  </w:style>
  <w:style w:type="paragraph" w:customStyle="1" w:styleId="0C568663CFF640A29F868E13325B34B9">
    <w:name w:val="0C568663CFF640A29F868E13325B34B9"/>
  </w:style>
  <w:style w:type="paragraph" w:customStyle="1" w:styleId="70D03273F56F4026A9DC3491399098E8">
    <w:name w:val="70D03273F56F4026A9DC3491399098E8"/>
  </w:style>
  <w:style w:type="paragraph" w:customStyle="1" w:styleId="8D32641C7E8142B282D52BF3927436DD">
    <w:name w:val="8D32641C7E8142B282D52BF39274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PublishDate>
  <Abstract>Managua, 26 de Febrero del 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Portada excelente</Template>
  <TotalTime>415</TotalTime>
  <Pages>5</Pages>
  <Words>738</Words>
  <Characters>4211</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Sandrelena</vt:lpstr>
      <vt:lpstr/>
    </vt:vector>
  </TitlesOfParts>
  <Company>Facultad de ingeniería - uam</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Sandrelena</dc:title>
  <dc:subject>Ingeniería de Software I</dc:subject>
  <dc:creator>Carlos Campos</dc:creator>
  <cp:lastModifiedBy>Carlos Campos</cp:lastModifiedBy>
  <cp:revision>12</cp:revision>
  <dcterms:created xsi:type="dcterms:W3CDTF">2016-02-26T02:49:00Z</dcterms:created>
  <dcterms:modified xsi:type="dcterms:W3CDTF">2016-05-26T01:46:00Z</dcterms:modified>
</cp:coreProperties>
</file>