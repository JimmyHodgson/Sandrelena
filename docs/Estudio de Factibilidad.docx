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838"/>
      </w:tblGrid>
      <w:tr w:rsidR="00AA46B5" w14:paraId="0E9F239D" w14:textId="77777777">
        <w:trPr>
          <w:trHeight w:val="2880"/>
          <w:jc w:val="center"/>
        </w:trPr>
        <w:tc>
          <w:tcPr>
            <w:tcW w:w="5000" w:type="pct"/>
          </w:tcPr>
          <w:p w14:paraId="4ABB4DA9" w14:textId="77777777" w:rsidR="00AA46B5" w:rsidRDefault="0087789E" w:rsidP="006944BC">
            <w:pPr>
              <w:pStyle w:val="NoSpacing"/>
              <w:jc w:val="center"/>
              <w:rPr>
                <w:rFonts w:asciiTheme="majorHAnsi" w:eastAsiaTheme="majorEastAsia" w:hAnsiTheme="majorHAnsi" w:cstheme="majorBidi"/>
                <w:caps/>
              </w:rPr>
            </w:pPr>
            <w:r>
              <w:rPr>
                <w:rFonts w:ascii="Calibri" w:hAnsi="Calibri"/>
                <w:noProof/>
              </w:rPr>
              <w:object w:dxaOrig="1440" w:dyaOrig="1440" w14:anchorId="2E8438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1.15pt;margin-top:34.1pt;width:99.75pt;height:99pt;z-index:251659264;mso-position-horizontal-relative:margin;mso-position-vertical-relative:margin;mso-width-relative:page;mso-height-relative:page">
                  <v:imagedata r:id="rId8" o:title=""/>
                  <w10:wrap type="square" anchorx="margin" anchory="margin"/>
                </v:shape>
                <o:OLEObject Type="Embed" ProgID="PBrush" ShapeID="_x0000_s1026" DrawAspect="Content" ObjectID="_1525712079" r:id="rId9"/>
              </w:object>
            </w:r>
            <w:sdt>
              <w:sdtPr>
                <w:rPr>
                  <w:rFonts w:asciiTheme="majorHAnsi" w:eastAsiaTheme="majorEastAsia" w:hAnsiTheme="majorHAnsi" w:cstheme="majorBidi"/>
                  <w:caps/>
                </w:rPr>
                <w:alias w:val="Compañía"/>
                <w:id w:val="15524243"/>
                <w:placeholder>
                  <w:docPart w:val="09C9F5E707EC467C8CDE30CE9ED0C223"/>
                </w:placeholder>
                <w:dataBinding w:prefixMappings="xmlns:ns0='http://schemas.openxmlformats.org/officeDocument/2006/extended-properties'" w:xpath="/ns0:Properties[1]/ns0:Company[1]" w:storeItemID="{6668398D-A668-4E3E-A5EB-62B293D839F1}"/>
                <w:text/>
              </w:sdtPr>
              <w:sdtEndPr/>
              <w:sdtContent>
                <w:r w:rsidR="006944BC">
                  <w:rPr>
                    <w:rFonts w:asciiTheme="majorHAnsi" w:eastAsiaTheme="majorEastAsia" w:hAnsiTheme="majorHAnsi" w:cstheme="majorBidi"/>
                    <w:caps/>
                  </w:rPr>
                  <w:t>Facultad de ingeniería</w:t>
                </w:r>
                <w:r w:rsidR="00015263">
                  <w:rPr>
                    <w:rFonts w:asciiTheme="majorHAnsi" w:eastAsiaTheme="majorEastAsia" w:hAnsiTheme="majorHAnsi" w:cstheme="majorBidi"/>
                    <w:caps/>
                  </w:rPr>
                  <w:t xml:space="preserve"> - uam</w:t>
                </w:r>
              </w:sdtContent>
            </w:sdt>
          </w:p>
        </w:tc>
      </w:tr>
      <w:tr w:rsidR="00AA46B5" w14:paraId="6F2763CF" w14:textId="77777777">
        <w:trPr>
          <w:trHeight w:val="1440"/>
          <w:jc w:val="center"/>
        </w:trPr>
        <w:sdt>
          <w:sdtPr>
            <w:rPr>
              <w:rFonts w:asciiTheme="majorHAnsi" w:eastAsiaTheme="majorEastAsia" w:hAnsiTheme="majorHAnsi" w:cstheme="majorBidi"/>
              <w:sz w:val="80"/>
              <w:szCs w:val="80"/>
            </w:rPr>
            <w:alias w:val="Título"/>
            <w:id w:val="15524250"/>
            <w:placeholder>
              <w:docPart w:val="9F1B7C4DD320437D8C6D26EFDE2314A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A260200" w14:textId="77777777" w:rsidR="00AA46B5" w:rsidRDefault="002F0C95" w:rsidP="002F0C9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Estudio de Factibilidad</w:t>
                </w:r>
              </w:p>
            </w:tc>
          </w:sdtContent>
        </w:sdt>
      </w:tr>
      <w:tr w:rsidR="00AA46B5" w14:paraId="362737D8" w14:textId="77777777" w:rsidTr="00015263">
        <w:trPr>
          <w:trHeight w:val="720"/>
          <w:jc w:val="center"/>
        </w:trPr>
        <w:sdt>
          <w:sdtPr>
            <w:rPr>
              <w:rFonts w:asciiTheme="majorHAnsi" w:eastAsiaTheme="majorEastAsia" w:hAnsiTheme="majorHAnsi" w:cstheme="majorBidi"/>
              <w:sz w:val="44"/>
              <w:szCs w:val="44"/>
            </w:rPr>
            <w:alias w:val="Subtítulo"/>
            <w:id w:val="15524255"/>
            <w:placeholder>
              <w:docPart w:val="0C568663CFF640A29F868E13325B34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52CE3AD" w14:textId="77777777" w:rsidR="00AA46B5" w:rsidRDefault="006944BC" w:rsidP="006944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Ingeniería de Software I</w:t>
                </w:r>
              </w:p>
            </w:tc>
          </w:sdtContent>
        </w:sdt>
      </w:tr>
      <w:tr w:rsidR="00AA46B5" w14:paraId="300AA897" w14:textId="77777777">
        <w:trPr>
          <w:trHeight w:val="360"/>
          <w:jc w:val="center"/>
        </w:trPr>
        <w:tc>
          <w:tcPr>
            <w:tcW w:w="5000" w:type="pct"/>
            <w:vAlign w:val="center"/>
          </w:tcPr>
          <w:p w14:paraId="199624B3" w14:textId="77777777" w:rsidR="00AA46B5" w:rsidRDefault="00AA46B5">
            <w:pPr>
              <w:pStyle w:val="NoSpacing"/>
              <w:jc w:val="center"/>
            </w:pPr>
          </w:p>
        </w:tc>
      </w:tr>
      <w:tr w:rsidR="00AA46B5" w14:paraId="292DDC9B" w14:textId="77777777">
        <w:trPr>
          <w:trHeight w:val="360"/>
          <w:jc w:val="center"/>
        </w:trPr>
        <w:tc>
          <w:tcPr>
            <w:tcW w:w="5000" w:type="pct"/>
            <w:vAlign w:val="center"/>
          </w:tcPr>
          <w:p w14:paraId="23F28039" w14:textId="77777777" w:rsidR="00AA46B5" w:rsidRDefault="00325B2E" w:rsidP="00015263">
            <w:pPr>
              <w:pStyle w:val="NoSpacing"/>
              <w:jc w:val="center"/>
              <w:rPr>
                <w:b/>
                <w:bCs/>
              </w:rPr>
            </w:pPr>
            <w:r w:rsidRPr="00325B2E">
              <w:rPr>
                <w:b/>
                <w:bCs/>
                <w:noProof/>
                <w:lang w:val="en-US" w:eastAsia="en-US"/>
              </w:rPr>
              <mc:AlternateContent>
                <mc:Choice Requires="wps">
                  <w:drawing>
                    <wp:anchor distT="45720" distB="45720" distL="114300" distR="114300" simplePos="0" relativeHeight="251661312" behindDoc="0" locked="0" layoutInCell="1" allowOverlap="1" wp14:anchorId="21819FDA" wp14:editId="04DE24F9">
                      <wp:simplePos x="0" y="0"/>
                      <wp:positionH relativeFrom="column">
                        <wp:align>center</wp:align>
                      </wp:positionH>
                      <wp:positionV relativeFrom="paragraph">
                        <wp:posOffset>182880</wp:posOffset>
                      </wp:positionV>
                      <wp:extent cx="2241550" cy="2192655"/>
                      <wp:effectExtent l="0"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1550" cy="2192655"/>
                              </a:xfrm>
                              <a:prstGeom prst="rect">
                                <a:avLst/>
                              </a:prstGeom>
                              <a:solidFill>
                                <a:srgbClr val="FFFFFF"/>
                              </a:solidFill>
                              <a:ln w="9525">
                                <a:noFill/>
                                <a:miter lim="800000"/>
                                <a:headEnd/>
                                <a:tailEnd/>
                              </a:ln>
                            </wps:spPr>
                            <wps:txbx>
                              <w:txbxContent>
                                <w:p w14:paraId="53F0357C"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4140BCA0" w14:textId="77777777" w:rsidR="00325B2E" w:rsidRPr="00325B2E" w:rsidRDefault="00325B2E" w:rsidP="00325B2E">
                                  <w:pPr>
                                    <w:jc w:val="center"/>
                                    <w:rPr>
                                      <w:sz w:val="24"/>
                                    </w:rPr>
                                  </w:pPr>
                                </w:p>
                                <w:p w14:paraId="6B911326" w14:textId="77777777" w:rsidR="00325B2E" w:rsidRPr="00325B2E" w:rsidRDefault="00325B2E" w:rsidP="00325B2E">
                                  <w:pPr>
                                    <w:jc w:val="center"/>
                                    <w:rPr>
                                      <w:sz w:val="24"/>
                                    </w:rPr>
                                  </w:pPr>
                                  <w:r w:rsidRPr="00325B2E">
                                    <w:rPr>
                                      <w:b/>
                                      <w:sz w:val="24"/>
                                    </w:rPr>
                                    <w:t>Profesor:</w:t>
                                  </w:r>
                                  <w:r w:rsidRPr="00325B2E">
                                    <w:rPr>
                                      <w:sz w:val="24"/>
                                    </w:rPr>
                                    <w:br/>
                                    <w:t>Javier Wilson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type w14:anchorId="21819FDA" id="_x0000_t202" coordsize="21600,21600" o:spt="202" path="m,l,21600r21600,l21600,xe">
                      <v:stroke joinstyle="miter"/>
                      <v:path gradientshapeok="t" o:connecttype="rect"/>
                    </v:shapetype>
                    <v:shape id="Text Box 2" o:spid="_x0000_s1026" type="#_x0000_t202" style="position:absolute;left:0;text-align:left;margin-left:0;margin-top:14.4pt;width:176.5pt;height:172.65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" stroked="f">
                      <v:textbox style="mso-fit-shape-to-text:t">
                        <w:txbxContent>
                          <w:p w14:paraId="53F0357C" w14:textId="77777777" w:rsidR="00325B2E" w:rsidRDefault="00325B2E" w:rsidP="00325B2E">
                            <w:pPr>
                              <w:jc w:val="center"/>
                              <w:rPr>
                                <w:sz w:val="24"/>
                              </w:rPr>
                            </w:pPr>
                            <w:r w:rsidRPr="00325B2E">
                              <w:rPr>
                                <w:b/>
                                <w:sz w:val="24"/>
                              </w:rPr>
                              <w:t>Integrantes:</w:t>
                            </w:r>
                            <w:r w:rsidRPr="00325B2E">
                              <w:rPr>
                                <w:sz w:val="24"/>
                              </w:rPr>
                              <w:br/>
                              <w:t>Carlos Campos</w:t>
                            </w:r>
                            <w:r w:rsidRPr="00325B2E">
                              <w:rPr>
                                <w:sz w:val="24"/>
                              </w:rPr>
                              <w:br/>
                              <w:t>Jimmy Hodgson</w:t>
                            </w:r>
                            <w:r w:rsidRPr="00325B2E">
                              <w:rPr>
                                <w:sz w:val="24"/>
                              </w:rPr>
                              <w:br/>
                              <w:t>Kevin Moreira</w:t>
                            </w:r>
                            <w:r w:rsidRPr="00325B2E">
                              <w:rPr>
                                <w:sz w:val="24"/>
                              </w:rPr>
                              <w:br/>
                              <w:t>Sandrelena Machado</w:t>
                            </w:r>
                          </w:p>
                          <w:p w14:paraId="4140BCA0" w14:textId="77777777" w:rsidR="00325B2E" w:rsidRPr="00325B2E" w:rsidRDefault="00325B2E" w:rsidP="00325B2E">
                            <w:pPr>
                              <w:jc w:val="center"/>
                              <w:rPr>
                                <w:sz w:val="24"/>
                              </w:rPr>
                            </w:pPr>
                          </w:p>
                          <w:p w14:paraId="6B911326" w14:textId="77777777" w:rsidR="00325B2E" w:rsidRPr="00325B2E" w:rsidRDefault="00325B2E" w:rsidP="00325B2E">
                            <w:pPr>
                              <w:jc w:val="center"/>
                              <w:rPr>
                                <w:sz w:val="24"/>
                              </w:rPr>
                            </w:pPr>
                            <w:r w:rsidRPr="00325B2E">
                              <w:rPr>
                                <w:b/>
                                <w:sz w:val="24"/>
                              </w:rPr>
                              <w:t>Profesor:</w:t>
                            </w:r>
                            <w:r w:rsidRPr="00325B2E">
                              <w:rPr>
                                <w:sz w:val="24"/>
                              </w:rPr>
                              <w:br/>
                              <w:t>Javier Wilson</w:t>
                            </w:r>
                          </w:p>
                        </w:txbxContent>
                      </v:textbox>
                      <w10:wrap type="square"/>
                    </v:shape>
                  </w:pict>
                </mc:Fallback>
              </mc:AlternateContent>
            </w:r>
          </w:p>
        </w:tc>
      </w:tr>
      <w:tr w:rsidR="00AA46B5" w14:paraId="23E48263" w14:textId="77777777">
        <w:trPr>
          <w:trHeight w:val="360"/>
          <w:jc w:val="center"/>
        </w:trPr>
        <w:tc>
          <w:tcPr>
            <w:tcW w:w="5000" w:type="pct"/>
            <w:vAlign w:val="center"/>
          </w:tcPr>
          <w:p w14:paraId="5F74EE3D" w14:textId="77777777" w:rsidR="00AA46B5" w:rsidRDefault="00AA46B5" w:rsidP="00E86250">
            <w:pPr>
              <w:pStyle w:val="NoSpacing"/>
              <w:jc w:val="center"/>
              <w:rPr>
                <w:b/>
                <w:bCs/>
              </w:rPr>
            </w:pPr>
          </w:p>
        </w:tc>
      </w:tr>
    </w:tbl>
    <w:p w14:paraId="106ADCD8" w14:textId="77777777" w:rsidR="00AA46B5" w:rsidRDefault="00AA46B5"/>
    <w:p w14:paraId="6EA70BE1" w14:textId="77777777" w:rsidR="00AA46B5" w:rsidRDefault="00AA46B5"/>
    <w:tbl>
      <w:tblPr>
        <w:tblpPr w:leftFromText="187" w:rightFromText="187" w:horzAnchor="margin" w:tblpXSpec="center" w:tblpYSpec="bottom"/>
        <w:tblW w:w="5000" w:type="pct"/>
        <w:tblLook w:val="04A0" w:firstRow="1" w:lastRow="0" w:firstColumn="1" w:lastColumn="0" w:noHBand="0" w:noVBand="1"/>
      </w:tblPr>
      <w:tblGrid>
        <w:gridCol w:w="8838"/>
      </w:tblGrid>
      <w:tr w:rsidR="00AA46B5" w14:paraId="5124898B" w14:textId="77777777" w:rsidTr="00FA7C0D">
        <w:sdt>
          <w:sdtPr>
            <w:alias w:val="Descripción breve"/>
            <w:id w:val="8276291"/>
            <w:dataBinding w:prefixMappings="xmlns:ns0='http://schemas.microsoft.com/office/2006/coverPageProps'" w:xpath="/ns0:CoverPageProperties[1]/ns0:Abstract[1]" w:storeItemID="{55AF091B-3C7A-41E3-B477-F2FDAA23CFDA}"/>
            <w:text/>
          </w:sdtPr>
          <w:sdtEndPr/>
          <w:sdtContent>
            <w:tc>
              <w:tcPr>
                <w:tcW w:w="5000" w:type="pct"/>
                <w:vAlign w:val="bottom"/>
              </w:tcPr>
              <w:p w14:paraId="197FA689" w14:textId="7A971F99" w:rsidR="00AA46B5" w:rsidRDefault="00E86250" w:rsidP="00A225C4">
                <w:pPr>
                  <w:pStyle w:val="NoSpacing"/>
                  <w:jc w:val="right"/>
                </w:pPr>
                <w:r>
                  <w:t>Managua,</w:t>
                </w:r>
                <w:r w:rsidR="00A225C4">
                  <w:t xml:space="preserve"> 04 de </w:t>
                </w:r>
                <w:proofErr w:type="gramStart"/>
                <w:r w:rsidR="00A225C4">
                  <w:t>Marzo</w:t>
                </w:r>
                <w:proofErr w:type="gramEnd"/>
                <w:r w:rsidR="00A225C4">
                  <w:t xml:space="preserve"> </w:t>
                </w:r>
                <w:r w:rsidR="006A558D">
                  <w:t>del 2016</w:t>
                </w:r>
              </w:p>
            </w:tc>
          </w:sdtContent>
        </w:sdt>
      </w:tr>
    </w:tbl>
    <w:p w14:paraId="01BD870C" w14:textId="77777777" w:rsidR="00AA46B5" w:rsidRDefault="00AA46B5"/>
    <w:p w14:paraId="5EF279E6" w14:textId="77777777" w:rsidR="00AA46B5" w:rsidRDefault="00AA46B5">
      <w:r>
        <w:br w:type="page"/>
      </w:r>
    </w:p>
    <w:p w14:paraId="173B62A6" w14:textId="77777777" w:rsidR="00397738" w:rsidRDefault="002F0C95" w:rsidP="002F0C95">
      <w:pPr>
        <w:pStyle w:val="Heading1"/>
      </w:pPr>
      <w:r>
        <w:lastRenderedPageBreak/>
        <w:t>Alcance</w:t>
      </w:r>
    </w:p>
    <w:p w14:paraId="4B4582BB" w14:textId="77777777" w:rsidR="000E04E9" w:rsidRDefault="000E04E9" w:rsidP="00941AF1"/>
    <w:p w14:paraId="5C44289C" w14:textId="77777777" w:rsidR="00941AF1" w:rsidRDefault="00941AF1" w:rsidP="00941AF1">
      <w:r>
        <w:t>Este proyecto unificará muchos aspectos del típico salón de clases, desde gestión de clases, profesores estudiantes y aulas, control de notas, horarios de clase entre otras.</w:t>
      </w:r>
    </w:p>
    <w:p w14:paraId="3DD6CC41" w14:textId="77777777" w:rsidR="00941AF1" w:rsidRDefault="00941AF1" w:rsidP="00941AF1">
      <w:r>
        <w:t xml:space="preserve">Las funciones dentro del ámbito y naturaleza </w:t>
      </w:r>
      <w:r w:rsidR="0046124B">
        <w:t>del proyecto</w:t>
      </w:r>
      <w:r>
        <w:t xml:space="preserve"> son:</w:t>
      </w:r>
    </w:p>
    <w:p w14:paraId="74669C72" w14:textId="77777777" w:rsidR="00941AF1" w:rsidRDefault="00941AF1" w:rsidP="00941AF1">
      <w:pPr>
        <w:pStyle w:val="ListParagraph"/>
        <w:numPr>
          <w:ilvl w:val="0"/>
          <w:numId w:val="6"/>
        </w:numPr>
      </w:pPr>
      <w:r>
        <w:t>Registro de estudiantes</w:t>
      </w:r>
    </w:p>
    <w:p w14:paraId="1F8CC285" w14:textId="77777777" w:rsidR="00941AF1" w:rsidRDefault="00941AF1" w:rsidP="00941AF1">
      <w:pPr>
        <w:pStyle w:val="ListParagraph"/>
        <w:numPr>
          <w:ilvl w:val="0"/>
          <w:numId w:val="6"/>
        </w:numPr>
      </w:pPr>
      <w:r>
        <w:t>Registro del personal docente</w:t>
      </w:r>
    </w:p>
    <w:p w14:paraId="760F1A97" w14:textId="77777777" w:rsidR="00941AF1" w:rsidRDefault="00941AF1" w:rsidP="00941AF1">
      <w:pPr>
        <w:pStyle w:val="ListParagraph"/>
        <w:numPr>
          <w:ilvl w:val="0"/>
          <w:numId w:val="6"/>
        </w:numPr>
      </w:pPr>
      <w:r>
        <w:t>Registro de asignaturas con sus interdependencias</w:t>
      </w:r>
    </w:p>
    <w:p w14:paraId="3C7C0E7D" w14:textId="77777777" w:rsidR="00941AF1" w:rsidRDefault="00941AF1" w:rsidP="00941AF1">
      <w:pPr>
        <w:pStyle w:val="ListParagraph"/>
        <w:numPr>
          <w:ilvl w:val="0"/>
          <w:numId w:val="6"/>
        </w:numPr>
      </w:pPr>
      <w:r>
        <w:t>Asignación de estudiantes / maestros / asignaturas correspondientes</w:t>
      </w:r>
    </w:p>
    <w:p w14:paraId="7E44A028" w14:textId="77777777" w:rsidR="0046124B" w:rsidRDefault="0046124B" w:rsidP="00941AF1">
      <w:pPr>
        <w:pStyle w:val="ListParagraph"/>
        <w:numPr>
          <w:ilvl w:val="0"/>
          <w:numId w:val="6"/>
        </w:numPr>
      </w:pPr>
      <w:r>
        <w:t>Matrícula de estudiantes a las asignaturas</w:t>
      </w:r>
    </w:p>
    <w:p w14:paraId="29C11B10" w14:textId="77777777" w:rsidR="00941AF1" w:rsidRDefault="00941AF1" w:rsidP="00941AF1">
      <w:pPr>
        <w:pStyle w:val="ListParagraph"/>
        <w:numPr>
          <w:ilvl w:val="0"/>
          <w:numId w:val="6"/>
        </w:numPr>
      </w:pPr>
      <w:r>
        <w:t>Auto matrícula del estudiante a las asignaturas disponibles</w:t>
      </w:r>
    </w:p>
    <w:p w14:paraId="70380A74" w14:textId="77777777" w:rsidR="0046124B" w:rsidRDefault="0046124B" w:rsidP="00941AF1">
      <w:pPr>
        <w:pStyle w:val="ListParagraph"/>
        <w:numPr>
          <w:ilvl w:val="0"/>
          <w:numId w:val="6"/>
        </w:numPr>
      </w:pPr>
      <w:r>
        <w:t>Retiro de clases de los estudiantes</w:t>
      </w:r>
    </w:p>
    <w:p w14:paraId="30F5F595" w14:textId="77777777" w:rsidR="00941AF1" w:rsidRDefault="00941AF1" w:rsidP="00941AF1">
      <w:pPr>
        <w:pStyle w:val="ListParagraph"/>
        <w:numPr>
          <w:ilvl w:val="0"/>
          <w:numId w:val="6"/>
        </w:numPr>
      </w:pPr>
      <w:r>
        <w:t>Auto retiro de asignatura inscrita del estudiante</w:t>
      </w:r>
    </w:p>
    <w:p w14:paraId="66DB2F44" w14:textId="77777777" w:rsidR="00941AF1" w:rsidRDefault="00941AF1" w:rsidP="00941AF1">
      <w:pPr>
        <w:pStyle w:val="ListParagraph"/>
        <w:numPr>
          <w:ilvl w:val="0"/>
          <w:numId w:val="6"/>
        </w:numPr>
      </w:pPr>
      <w:r>
        <w:t>Generación de horarios para profesores y estudiantes</w:t>
      </w:r>
    </w:p>
    <w:p w14:paraId="01B13141" w14:textId="77777777" w:rsidR="00941AF1" w:rsidRDefault="00941AF1" w:rsidP="00941AF1">
      <w:pPr>
        <w:pStyle w:val="ListParagraph"/>
        <w:numPr>
          <w:ilvl w:val="0"/>
          <w:numId w:val="6"/>
        </w:numPr>
      </w:pPr>
      <w:r>
        <w:t>Control de notas de los estudiantes</w:t>
      </w:r>
    </w:p>
    <w:p w14:paraId="05BB2D29" w14:textId="77777777" w:rsidR="00941AF1" w:rsidRDefault="00941AF1" w:rsidP="00941AF1">
      <w:pPr>
        <w:pStyle w:val="ListParagraph"/>
        <w:numPr>
          <w:ilvl w:val="1"/>
          <w:numId w:val="6"/>
        </w:numPr>
      </w:pPr>
      <w:r>
        <w:t>Por semestre</w:t>
      </w:r>
    </w:p>
    <w:p w14:paraId="78C02741" w14:textId="77777777" w:rsidR="00941AF1" w:rsidRDefault="00941AF1" w:rsidP="00941AF1">
      <w:pPr>
        <w:pStyle w:val="ListParagraph"/>
        <w:numPr>
          <w:ilvl w:val="1"/>
          <w:numId w:val="6"/>
        </w:numPr>
      </w:pPr>
      <w:r>
        <w:t>Histórico</w:t>
      </w:r>
    </w:p>
    <w:p w14:paraId="7EAEE3A2" w14:textId="77777777" w:rsidR="0046124B" w:rsidRDefault="0046124B" w:rsidP="0046124B">
      <w:pPr>
        <w:pStyle w:val="ListParagraph"/>
        <w:numPr>
          <w:ilvl w:val="0"/>
          <w:numId w:val="6"/>
        </w:numPr>
      </w:pPr>
      <w:r>
        <w:t>Reportes de rendimientos de los estudiantes</w:t>
      </w:r>
    </w:p>
    <w:p w14:paraId="165FB8A9" w14:textId="77777777" w:rsidR="0046124B" w:rsidRDefault="0046124B" w:rsidP="0046124B">
      <w:pPr>
        <w:pStyle w:val="ListParagraph"/>
        <w:numPr>
          <w:ilvl w:val="0"/>
          <w:numId w:val="6"/>
        </w:numPr>
      </w:pPr>
      <w:r>
        <w:t>Reporte</w:t>
      </w:r>
      <w:r w:rsidR="00941AF1">
        <w:t xml:space="preserve"> de rendimiento del estudiante</w:t>
      </w:r>
    </w:p>
    <w:p w14:paraId="713BFA24" w14:textId="77777777" w:rsidR="00941AF1" w:rsidRDefault="00941AF1" w:rsidP="0046124B">
      <w:r>
        <w:t xml:space="preserve">Las funciones que están fuera del ámbito y naturaleza </w:t>
      </w:r>
      <w:r w:rsidR="0046124B">
        <w:t>del proyecto</w:t>
      </w:r>
      <w:r>
        <w:t xml:space="preserve"> son:</w:t>
      </w:r>
    </w:p>
    <w:p w14:paraId="24F8339C" w14:textId="77777777" w:rsidR="00941AF1" w:rsidRDefault="00941AF1" w:rsidP="00941AF1">
      <w:pPr>
        <w:pStyle w:val="ListParagraph"/>
        <w:numPr>
          <w:ilvl w:val="0"/>
          <w:numId w:val="7"/>
        </w:numPr>
      </w:pPr>
      <w:r>
        <w:t>Aula de clase virtual</w:t>
      </w:r>
    </w:p>
    <w:p w14:paraId="60E0BD50" w14:textId="77777777" w:rsidR="00941AF1" w:rsidRDefault="00941AF1" w:rsidP="00941AF1">
      <w:pPr>
        <w:pStyle w:val="ListParagraph"/>
        <w:numPr>
          <w:ilvl w:val="0"/>
          <w:numId w:val="7"/>
        </w:numPr>
      </w:pPr>
      <w:r>
        <w:t>Pagos de cualquier índole</w:t>
      </w:r>
    </w:p>
    <w:p w14:paraId="28CB9781" w14:textId="77777777" w:rsidR="00941AF1" w:rsidRDefault="00941AF1" w:rsidP="00941AF1">
      <w:pPr>
        <w:pStyle w:val="ListParagraph"/>
        <w:numPr>
          <w:ilvl w:val="0"/>
          <w:numId w:val="7"/>
        </w:numPr>
      </w:pPr>
      <w:r>
        <w:t>Asignación de trabajos</w:t>
      </w:r>
    </w:p>
    <w:p w14:paraId="258009DB" w14:textId="77777777" w:rsidR="00941AF1" w:rsidRDefault="0046124B" w:rsidP="00941AF1">
      <w:pPr>
        <w:pStyle w:val="ListParagraph"/>
        <w:numPr>
          <w:ilvl w:val="0"/>
          <w:numId w:val="7"/>
        </w:numPr>
      </w:pPr>
      <w:r>
        <w:t>Gestión de tareas y/o exámenes de estudiantes</w:t>
      </w:r>
    </w:p>
    <w:p w14:paraId="7C1231D8" w14:textId="3A979AAD" w:rsidR="000F3D6F" w:rsidRDefault="0046124B" w:rsidP="000F3D6F">
      <w:r>
        <w:t xml:space="preserve">Logrando implementar este sistema, se podrán reemplazar antiguos sistemas de gestión de control de estudiantes tales como </w:t>
      </w:r>
      <w:proofErr w:type="spellStart"/>
      <w:r w:rsidR="00804217">
        <w:t>Class</w:t>
      </w:r>
      <w:proofErr w:type="spellEnd"/>
      <w:r>
        <w:t xml:space="preserve">, utilizado en </w:t>
      </w:r>
      <w:r w:rsidR="00804217">
        <w:t>la Universidad Americana (</w:t>
      </w:r>
      <w:r>
        <w:t>UAM</w:t>
      </w:r>
      <w:r w:rsidR="00804217">
        <w:t>)</w:t>
      </w:r>
      <w:r>
        <w:t>. Brindaría la posibilidad de acceder desde navegadores móviles.</w:t>
      </w:r>
    </w:p>
    <w:p w14:paraId="6515B876" w14:textId="77777777" w:rsidR="000F3D6F" w:rsidRDefault="000F3D6F" w:rsidP="000F3D6F"/>
    <w:p w14:paraId="44B51221" w14:textId="573A374D" w:rsidR="000E04E9" w:rsidRDefault="002F0C95" w:rsidP="000F3D6F">
      <w:pPr>
        <w:pStyle w:val="Heading1"/>
      </w:pPr>
      <w:r>
        <w:t>Beneficios</w:t>
      </w:r>
    </w:p>
    <w:p w14:paraId="36175FD6" w14:textId="7AE5B769" w:rsidR="004C2646" w:rsidRDefault="004C2646" w:rsidP="002F0C95">
      <w:r>
        <w:t>Este proyecto nace de una necesidad que como estudiantes nos hemos sentido decepcionados por las alternativas de software y la falta de opciones categorizadas como software libre para el campo de la educación. Con este proyecto buscamos como aportar una alternativa libre que permita a los usuarios tener una experiencia educativa q</w:t>
      </w:r>
      <w:bookmarkStart w:id="0" w:name="_GoBack"/>
      <w:bookmarkEnd w:id="0"/>
      <w:r>
        <w:t>ue sea memorable y sencilla de utilizar.</w:t>
      </w:r>
    </w:p>
    <w:p w14:paraId="59BA40C9" w14:textId="51DD61A5" w:rsidR="004C2646" w:rsidRDefault="004C2646" w:rsidP="002F0C95">
      <w:r>
        <w:t>Los beneficios que obtendremos con este proyecto son los siguientes:</w:t>
      </w:r>
    </w:p>
    <w:p w14:paraId="34F7D7D4" w14:textId="06469A47" w:rsidR="004C2646" w:rsidRDefault="004C2646" w:rsidP="004C2646">
      <w:pPr>
        <w:pStyle w:val="ListParagraph"/>
        <w:numPr>
          <w:ilvl w:val="0"/>
          <w:numId w:val="8"/>
        </w:numPr>
      </w:pPr>
      <w:r>
        <w:lastRenderedPageBreak/>
        <w:t>Plataforma educacional: Pensamos que la educación es un aspecto clave en la formación de un ser humano y al proveer una plataforma confiable que permita el control de clases lograremos aportar un impacto positivo en la vida de tanto estudiantes como profesores.</w:t>
      </w:r>
    </w:p>
    <w:p w14:paraId="5D994A9E" w14:textId="227ACDA7" w:rsidR="004C2646" w:rsidRDefault="004C2646" w:rsidP="004C2646">
      <w:pPr>
        <w:pStyle w:val="ListParagraph"/>
        <w:numPr>
          <w:ilvl w:val="0"/>
          <w:numId w:val="8"/>
        </w:numPr>
      </w:pPr>
      <w:r>
        <w:t>Software Libre: Al crear esta plataforma bajo la categoría software libre abrimos las puertas a la innovación ya que, al contrario de muchas plataformas, no pensamos limitar las capacidades de nuestro proyecto y cualquiera que pueda y desee aportar valor a este proyecto es bienvenido a hacerlo.</w:t>
      </w:r>
    </w:p>
    <w:p w14:paraId="5C3050F7" w14:textId="665DDE02" w:rsidR="00FD6E99" w:rsidRDefault="00FD6E99" w:rsidP="004C2646">
      <w:pPr>
        <w:pStyle w:val="ListParagraph"/>
        <w:numPr>
          <w:ilvl w:val="0"/>
          <w:numId w:val="8"/>
        </w:numPr>
      </w:pPr>
      <w:r>
        <w:t xml:space="preserve">Experiencia: Otro beneficio que se obtiene con el cumplimiento de este proyecto es que como estudiantes nos da la oportunidad de conocer y de ganar experiencia fundamental en la gestión y en el manejo de un proyecto real. </w:t>
      </w:r>
      <w:r w:rsidR="00CE3627">
        <w:t>Asimismo,</w:t>
      </w:r>
      <w:r>
        <w:t xml:space="preserve"> este proyecto nos permite transmitir nuestra experiencia y nuestro conocimiento a otros usuarios que quieran indagar en esta área de desarrollo.</w:t>
      </w:r>
    </w:p>
    <w:p w14:paraId="3F85558A" w14:textId="54163743" w:rsidR="002F0C95" w:rsidRDefault="000E04E9" w:rsidP="002F0C95">
      <w:pPr>
        <w:pStyle w:val="Heading1"/>
      </w:pPr>
      <w:r>
        <w:br w:type="column"/>
      </w:r>
      <w:r w:rsidR="002F0C95">
        <w:lastRenderedPageBreak/>
        <w:t>Factibilidad técnica</w:t>
      </w:r>
    </w:p>
    <w:p w14:paraId="62900CBC" w14:textId="77777777" w:rsidR="000E04E9" w:rsidRDefault="000E04E9" w:rsidP="00E476C9"/>
    <w:p w14:paraId="2F3AA168" w14:textId="27F3AFFC" w:rsidR="00E476C9" w:rsidRDefault="00E476C9" w:rsidP="00E476C9">
      <w:r>
        <w:t>Dicho sistema se desarrollará sobre la plataforma .NET, utilizando ASP.NET con C# (C Sharp) específicamente. Para realizar todo bajo la misma línea, el servidor que se usará será Windows Server 2012 R2, así como el motor de base de datos será SQL Server 2012.</w:t>
      </w:r>
    </w:p>
    <w:p w14:paraId="4AB32B84" w14:textId="23B1730B" w:rsidR="00E476C9" w:rsidRDefault="00E476C9" w:rsidP="00E476C9">
      <w:r>
        <w:t>Se trabajará con estas plataformas por su alto nivel de soporte, así como la confiabilidad que representa Microsoft en el mundo del desarrollo. Además, las ganancias proyectadas evalúan el pago de las licencias requeridas para la implementación del proyecto.</w:t>
      </w:r>
    </w:p>
    <w:p w14:paraId="792F6632" w14:textId="1844908B" w:rsidR="002F0C95" w:rsidRDefault="00F47621" w:rsidP="002F0C95">
      <w:r>
        <w:t xml:space="preserve">En su primera etapa, el proyecto se montará en un servidor que cuenta con 4GB de RAM, 1TB de disco duro y con procesador Intel Core i7 a 3.5GHz, el cual tendrá la capacidad para abastecer satisfactoriamente a la actual demanda del </w:t>
      </w:r>
      <w:proofErr w:type="spellStart"/>
      <w:r>
        <w:t>Class</w:t>
      </w:r>
      <w:proofErr w:type="spellEnd"/>
      <w:r>
        <w:t>.</w:t>
      </w:r>
      <w:r w:rsidR="006F42DC">
        <w:t xml:space="preserve"> Posteriormente, según el éxito del proyecto, se considerará tercerizar los servicios de computación en la nube para poder satisfacer la demanda.</w:t>
      </w:r>
    </w:p>
    <w:p w14:paraId="075587BC" w14:textId="5108CE30" w:rsidR="00CE3627" w:rsidRDefault="000E04E9" w:rsidP="00CE3627">
      <w:pPr>
        <w:pStyle w:val="Heading1"/>
      </w:pPr>
      <w:r>
        <w:br w:type="column"/>
      </w:r>
      <w:r w:rsidR="002F0C95">
        <w:lastRenderedPageBreak/>
        <w:t>Planificación y recursos</w:t>
      </w:r>
    </w:p>
    <w:p w14:paraId="51A9A557" w14:textId="77777777" w:rsidR="000E04E9" w:rsidRDefault="000E04E9" w:rsidP="000E04E9"/>
    <w:p w14:paraId="325D24AB" w14:textId="77777777" w:rsidR="000E04E9" w:rsidRDefault="000E04E9" w:rsidP="000E04E9"/>
    <w:p w14:paraId="3A547289" w14:textId="77777777" w:rsidR="000E04E9" w:rsidRPr="000E04E9" w:rsidRDefault="000E04E9" w:rsidP="000E04E9"/>
    <w:p w14:paraId="473CBE0C" w14:textId="423E5537" w:rsidR="00B85956" w:rsidRDefault="00A655B2" w:rsidP="00443C57">
      <w:pPr>
        <w:jc w:val="center"/>
      </w:pPr>
      <w:r>
        <w:rPr>
          <w:noProof/>
          <w:lang w:val="en-US"/>
        </w:rPr>
        <w:drawing>
          <wp:inline distT="0" distB="0" distL="0" distR="0" wp14:anchorId="6C580541" wp14:editId="0DCF83D5">
            <wp:extent cx="5286375" cy="28987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807" t="32602" r="39575" b="16080"/>
                    <a:stretch/>
                  </pic:blipFill>
                  <pic:spPr bwMode="auto">
                    <a:xfrm>
                      <a:off x="0" y="0"/>
                      <a:ext cx="5296192" cy="2904158"/>
                    </a:xfrm>
                    <a:prstGeom prst="rect">
                      <a:avLst/>
                    </a:prstGeom>
                    <a:ln>
                      <a:noFill/>
                    </a:ln>
                    <a:extLst>
                      <a:ext uri="{53640926-AAD7-44D8-BBD7-CCE9431645EC}">
                        <a14:shadowObscured xmlns:a14="http://schemas.microsoft.com/office/drawing/2010/main"/>
                      </a:ext>
                    </a:extLst>
                  </pic:spPr>
                </pic:pic>
              </a:graphicData>
            </a:graphic>
          </wp:inline>
        </w:drawing>
      </w:r>
    </w:p>
    <w:p w14:paraId="460F4A7F" w14:textId="77777777" w:rsidR="000E04E9" w:rsidRDefault="000E04E9" w:rsidP="002F0C95"/>
    <w:p w14:paraId="64D434B4" w14:textId="6581A9E0" w:rsidR="00A655B2" w:rsidRDefault="00A655B2" w:rsidP="002F0C95">
      <w:r>
        <w:rPr>
          <w:noProof/>
          <w:lang w:val="en-US"/>
        </w:rPr>
        <w:drawing>
          <wp:anchor distT="0" distB="0" distL="114300" distR="114300" simplePos="0" relativeHeight="251662336" behindDoc="0" locked="0" layoutInCell="1" allowOverlap="1" wp14:anchorId="54DFDE7E" wp14:editId="66D84D6A">
            <wp:simplePos x="0" y="0"/>
            <wp:positionH relativeFrom="column">
              <wp:posOffset>-318135</wp:posOffset>
            </wp:positionH>
            <wp:positionV relativeFrom="paragraph">
              <wp:posOffset>318856</wp:posOffset>
            </wp:positionV>
            <wp:extent cx="6388997" cy="2095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388" t="38528" r="18783" b="18404"/>
                    <a:stretch/>
                  </pic:blipFill>
                  <pic:spPr bwMode="auto">
                    <a:xfrm>
                      <a:off x="0" y="0"/>
                      <a:ext cx="6388997" cy="2095500"/>
                    </a:xfrm>
                    <a:prstGeom prst="rect">
                      <a:avLst/>
                    </a:prstGeom>
                    <a:ln>
                      <a:noFill/>
                    </a:ln>
                    <a:extLst>
                      <a:ext uri="{53640926-AAD7-44D8-BBD7-CCE9431645EC}">
                        <a14:shadowObscured xmlns:a14="http://schemas.microsoft.com/office/drawing/2010/main"/>
                      </a:ext>
                    </a:extLst>
                  </pic:spPr>
                </pic:pic>
              </a:graphicData>
            </a:graphic>
          </wp:anchor>
        </w:drawing>
      </w:r>
    </w:p>
    <w:p w14:paraId="620AB472" w14:textId="37622A13" w:rsidR="00443C57" w:rsidRDefault="00443C57" w:rsidP="00443C57">
      <w:pPr>
        <w:jc w:val="left"/>
      </w:pPr>
    </w:p>
    <w:p w14:paraId="54BAD75F" w14:textId="77777777" w:rsidR="000E04E9" w:rsidRDefault="000E04E9" w:rsidP="00443C57">
      <w:pPr>
        <w:jc w:val="left"/>
      </w:pPr>
      <w:r>
        <w:br w:type="column"/>
      </w:r>
    </w:p>
    <w:p w14:paraId="5B638731" w14:textId="77777777" w:rsidR="000E04E9" w:rsidRDefault="000E04E9" w:rsidP="00443C57">
      <w:pPr>
        <w:jc w:val="left"/>
      </w:pPr>
    </w:p>
    <w:p w14:paraId="1446457C" w14:textId="77777777" w:rsidR="000E04E9" w:rsidRDefault="000E04E9" w:rsidP="00443C57">
      <w:pPr>
        <w:jc w:val="left"/>
      </w:pPr>
    </w:p>
    <w:p w14:paraId="66E461FD" w14:textId="77777777" w:rsidR="000E04E9" w:rsidRDefault="000E04E9" w:rsidP="00443C57">
      <w:pPr>
        <w:jc w:val="left"/>
      </w:pPr>
    </w:p>
    <w:p w14:paraId="4BF4EE5F" w14:textId="1EE53D0B" w:rsidR="00443C57" w:rsidRDefault="00443C57" w:rsidP="00443C57">
      <w:pPr>
        <w:jc w:val="left"/>
      </w:pPr>
      <w:r>
        <w:object w:dxaOrig="16981" w:dyaOrig="5385" w14:anchorId="105A935A">
          <v:shape id="_x0000_i1026" type="#_x0000_t75" style="width:440.65pt;height:139.75pt" o:ole="">
            <v:imagedata r:id="rId12" o:title=""/>
          </v:shape>
          <o:OLEObject Type="Embed" ProgID="Visio.Drawing.15" ShapeID="_x0000_i1026" DrawAspect="Content" ObjectID="_1525712078" r:id="rId13"/>
        </w:object>
      </w:r>
    </w:p>
    <w:p w14:paraId="73424351" w14:textId="42075EC6" w:rsidR="00F0285C" w:rsidRDefault="00F0285C" w:rsidP="00443C57">
      <w:pPr>
        <w:jc w:val="left"/>
      </w:pPr>
      <w:r>
        <w:t>Dadas estas actividades, se definen los siguientes hitos del proyecto:</w:t>
      </w:r>
    </w:p>
    <w:p w14:paraId="4A42E910" w14:textId="489802BA" w:rsidR="00F0285C" w:rsidRDefault="00F0285C" w:rsidP="00F0285C">
      <w:pPr>
        <w:pStyle w:val="ListParagraph"/>
        <w:numPr>
          <w:ilvl w:val="0"/>
          <w:numId w:val="9"/>
        </w:numPr>
        <w:jc w:val="left"/>
      </w:pPr>
      <w:r>
        <w:t>Análisis y diseño del sistema</w:t>
      </w:r>
    </w:p>
    <w:p w14:paraId="297EE2CD" w14:textId="582D2DD5" w:rsidR="00F0285C" w:rsidRDefault="00F0285C" w:rsidP="00F0285C">
      <w:pPr>
        <w:pStyle w:val="ListParagraph"/>
        <w:numPr>
          <w:ilvl w:val="0"/>
          <w:numId w:val="9"/>
        </w:numPr>
        <w:jc w:val="left"/>
      </w:pPr>
      <w:r>
        <w:t>Codificación de la interfaz gráfica</w:t>
      </w:r>
    </w:p>
    <w:p w14:paraId="58443AB1" w14:textId="6EB9D235" w:rsidR="00F0285C" w:rsidRDefault="003949F7" w:rsidP="00F0285C">
      <w:pPr>
        <w:pStyle w:val="ListParagraph"/>
        <w:numPr>
          <w:ilvl w:val="0"/>
          <w:numId w:val="9"/>
        </w:numPr>
        <w:jc w:val="left"/>
      </w:pPr>
      <w:r>
        <w:t>Integración del sistema</w:t>
      </w:r>
    </w:p>
    <w:p w14:paraId="69C2396E" w14:textId="023C19EF" w:rsidR="003949F7" w:rsidRDefault="003949F7" w:rsidP="00F0285C">
      <w:pPr>
        <w:pStyle w:val="ListParagraph"/>
        <w:numPr>
          <w:ilvl w:val="0"/>
          <w:numId w:val="9"/>
        </w:numPr>
        <w:jc w:val="left"/>
      </w:pPr>
      <w:r>
        <w:t>Versión beta</w:t>
      </w:r>
    </w:p>
    <w:p w14:paraId="0FEC7A39" w14:textId="7352F834" w:rsidR="002F0C95" w:rsidRDefault="000E04E9" w:rsidP="002016D9">
      <w:pPr>
        <w:pStyle w:val="Heading1"/>
      </w:pPr>
      <w:r>
        <w:br w:type="column"/>
      </w:r>
      <w:r w:rsidR="002F0C95">
        <w:lastRenderedPageBreak/>
        <w:t>Alternativas y riesgos</w:t>
      </w:r>
    </w:p>
    <w:p w14:paraId="71855FCA" w14:textId="77777777" w:rsidR="000E04E9" w:rsidRDefault="000E04E9" w:rsidP="002F0C95"/>
    <w:p w14:paraId="4E4D0CA5" w14:textId="35A1F496" w:rsidR="00FD6E99" w:rsidRDefault="00FD6E99" w:rsidP="002F0C95">
      <w:r>
        <w:t>Los riesgos que se corren con un proyecto de esta magnitud pueden ser la falta de tiempo, dedicación, visión u organización. El objetivo en las etapas tempranas del proyecto es minimizar la incertidumbre y analizar qué es lo que se puede o no hacer.</w:t>
      </w:r>
    </w:p>
    <w:p w14:paraId="21310200" w14:textId="0FFFD902" w:rsidR="00FD6E99" w:rsidRDefault="00FD6E99" w:rsidP="002F0C95">
      <w:r>
        <w:t>Como fin de minimizar riesgos se establecerán etapas durante todo el proyecto en el cual se medirán los avances hasta el momento. La mayor fuente de riesgo es durante el desarrollo del software, por esto mismo se planean generar pruebas en las diferentes etapas del desarrollo tanto como pruebas individuales como de integración para verificar que todo vaya de acuerdo al plan.</w:t>
      </w:r>
    </w:p>
    <w:p w14:paraId="43F87A9A" w14:textId="2BA00DBE" w:rsidR="007E490A" w:rsidRPr="007E490A" w:rsidRDefault="00FD6E99" w:rsidP="007E490A">
      <w:r>
        <w:t>Como plan B, en caso de que encontremos un problema la estrategia que se utilizara es la realización de un análisis del avance actual para ver qué porcentaje del proyecto es recuperable y partir a base de eso.</w:t>
      </w:r>
      <w:r w:rsidR="00D00F78">
        <w:t xml:space="preserve"> Se </w:t>
      </w:r>
      <w:r w:rsidR="00CE3627">
        <w:t>continuará</w:t>
      </w:r>
      <w:r w:rsidR="00D00F78">
        <w:t xml:space="preserve"> con el sistema después de evaluar las mejoras que se le deben de realizar.</w:t>
      </w:r>
    </w:p>
    <w:sectPr w:rsidR="007E490A" w:rsidRPr="007E490A" w:rsidSect="00737858">
      <w:headerReference w:type="default" r:id="rId14"/>
      <w:footerReference w:type="default" r:id="rId15"/>
      <w:pgSz w:w="12240" w:h="15840" w:code="1"/>
      <w:pgMar w:top="1418" w:right="1701" w:bottom="1418" w:left="1701" w:header="709"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E8214" w14:textId="77777777" w:rsidR="0087789E" w:rsidRDefault="0087789E" w:rsidP="00E86250">
      <w:pPr>
        <w:spacing w:after="0" w:line="240" w:lineRule="auto"/>
      </w:pPr>
      <w:r>
        <w:separator/>
      </w:r>
    </w:p>
  </w:endnote>
  <w:endnote w:type="continuationSeparator" w:id="0">
    <w:p w14:paraId="3483DA35" w14:textId="77777777" w:rsidR="0087789E" w:rsidRDefault="0087789E" w:rsidP="00E86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DCEFA" w14:textId="77777777" w:rsidR="00E86250" w:rsidRDefault="006A558D" w:rsidP="00E86250">
    <w:pPr>
      <w:pStyle w:val="Footer"/>
      <w:jc w:val="right"/>
    </w:pPr>
    <w:r>
      <w:t>Ca</w:t>
    </w:r>
    <w:r w:rsidR="00E86250">
      <w:t>rlos Campos</w:t>
    </w:r>
    <w:r>
      <w:t>, Jimmy Hodgson, Kevin Moreira y Sandrelena Machado</w:t>
    </w:r>
  </w:p>
  <w:p w14:paraId="23DA22C4" w14:textId="77777777" w:rsidR="00E86250" w:rsidRDefault="00E86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9122C3" w14:textId="77777777" w:rsidR="0087789E" w:rsidRDefault="0087789E" w:rsidP="00E86250">
      <w:pPr>
        <w:spacing w:after="0" w:line="240" w:lineRule="auto"/>
      </w:pPr>
      <w:r>
        <w:separator/>
      </w:r>
    </w:p>
  </w:footnote>
  <w:footnote w:type="continuationSeparator" w:id="0">
    <w:p w14:paraId="16AAA693" w14:textId="77777777" w:rsidR="0087789E" w:rsidRDefault="0087789E" w:rsidP="00E86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418019853"/>
      <w:docPartObj>
        <w:docPartGallery w:val="Page Numbers (Top of Page)"/>
        <w:docPartUnique/>
      </w:docPartObj>
    </w:sdtPr>
    <w:sdtEndPr>
      <w:rPr>
        <w:b/>
        <w:bCs/>
        <w:noProof/>
        <w:color w:val="auto"/>
        <w:spacing w:val="0"/>
      </w:rPr>
    </w:sdtEndPr>
    <w:sdtContent>
      <w:p w14:paraId="259CFC27" w14:textId="23AEA5EA" w:rsidR="006A558D" w:rsidRDefault="006A558D">
        <w:pPr>
          <w:pStyle w:val="Header"/>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 xml:space="preserve"> PAGE   \* MERGEFORMAT </w:instrText>
        </w:r>
        <w:r>
          <w:fldChar w:fldCharType="separate"/>
        </w:r>
        <w:r w:rsidR="000F3D6F" w:rsidRPr="000F3D6F">
          <w:rPr>
            <w:b/>
            <w:bCs/>
            <w:noProof/>
          </w:rPr>
          <w:t>2</w:t>
        </w:r>
        <w:r>
          <w:rPr>
            <w:b/>
            <w:bCs/>
            <w:noProof/>
          </w:rPr>
          <w:fldChar w:fldCharType="end"/>
        </w:r>
      </w:p>
    </w:sdtContent>
  </w:sdt>
  <w:p w14:paraId="128220DD" w14:textId="77777777" w:rsidR="006A558D" w:rsidRDefault="006A5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C2D4E"/>
    <w:multiLevelType w:val="hybridMultilevel"/>
    <w:tmpl w:val="8D06B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546D8"/>
    <w:multiLevelType w:val="hybridMultilevel"/>
    <w:tmpl w:val="3E56CD6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 w15:restartNumberingAfterBreak="0">
    <w:nsid w:val="29D209B3"/>
    <w:multiLevelType w:val="hybridMultilevel"/>
    <w:tmpl w:val="A482958C"/>
    <w:lvl w:ilvl="0" w:tplc="04090009">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7E4370"/>
    <w:multiLevelType w:val="hybridMultilevel"/>
    <w:tmpl w:val="B6CE6BB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96F8C"/>
    <w:multiLevelType w:val="hybridMultilevel"/>
    <w:tmpl w:val="3412F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6B6E3F"/>
    <w:multiLevelType w:val="hybridMultilevel"/>
    <w:tmpl w:val="82F45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42DD6"/>
    <w:multiLevelType w:val="hybridMultilevel"/>
    <w:tmpl w:val="734C8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CD6578"/>
    <w:multiLevelType w:val="hybridMultilevel"/>
    <w:tmpl w:val="1B8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A5EE2"/>
    <w:multiLevelType w:val="hybridMultilevel"/>
    <w:tmpl w:val="B9E88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5"/>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BC"/>
    <w:rsid w:val="00015263"/>
    <w:rsid w:val="000442CF"/>
    <w:rsid w:val="000E04E9"/>
    <w:rsid w:val="000F3D6F"/>
    <w:rsid w:val="000F7AC3"/>
    <w:rsid w:val="001D1398"/>
    <w:rsid w:val="002016D9"/>
    <w:rsid w:val="00223EE0"/>
    <w:rsid w:val="002F0C95"/>
    <w:rsid w:val="00322885"/>
    <w:rsid w:val="00325B2E"/>
    <w:rsid w:val="003949F7"/>
    <w:rsid w:val="00397738"/>
    <w:rsid w:val="00431631"/>
    <w:rsid w:val="00443C57"/>
    <w:rsid w:val="00451A70"/>
    <w:rsid w:val="0046124B"/>
    <w:rsid w:val="004B0AD0"/>
    <w:rsid w:val="004C2646"/>
    <w:rsid w:val="00544C29"/>
    <w:rsid w:val="00581721"/>
    <w:rsid w:val="00583CD4"/>
    <w:rsid w:val="00594A57"/>
    <w:rsid w:val="006048BD"/>
    <w:rsid w:val="0065570F"/>
    <w:rsid w:val="0066030D"/>
    <w:rsid w:val="006944BC"/>
    <w:rsid w:val="006A558D"/>
    <w:rsid w:val="006F42DC"/>
    <w:rsid w:val="00737858"/>
    <w:rsid w:val="00791FEF"/>
    <w:rsid w:val="007E490A"/>
    <w:rsid w:val="00804217"/>
    <w:rsid w:val="0087789E"/>
    <w:rsid w:val="00902CD0"/>
    <w:rsid w:val="00941AF1"/>
    <w:rsid w:val="00970E19"/>
    <w:rsid w:val="009C5EE1"/>
    <w:rsid w:val="00A225C4"/>
    <w:rsid w:val="00A42559"/>
    <w:rsid w:val="00A4643A"/>
    <w:rsid w:val="00A655B2"/>
    <w:rsid w:val="00A7782F"/>
    <w:rsid w:val="00AA46B5"/>
    <w:rsid w:val="00AA761A"/>
    <w:rsid w:val="00AD2421"/>
    <w:rsid w:val="00AD69B3"/>
    <w:rsid w:val="00B77DF8"/>
    <w:rsid w:val="00B85956"/>
    <w:rsid w:val="00BD7319"/>
    <w:rsid w:val="00BF4486"/>
    <w:rsid w:val="00C01E58"/>
    <w:rsid w:val="00C94478"/>
    <w:rsid w:val="00CB3E5F"/>
    <w:rsid w:val="00CE3627"/>
    <w:rsid w:val="00D00F78"/>
    <w:rsid w:val="00E25987"/>
    <w:rsid w:val="00E476C9"/>
    <w:rsid w:val="00E8066B"/>
    <w:rsid w:val="00E86250"/>
    <w:rsid w:val="00EE3812"/>
    <w:rsid w:val="00F0285C"/>
    <w:rsid w:val="00F47621"/>
    <w:rsid w:val="00F56D07"/>
    <w:rsid w:val="00FA7C0D"/>
    <w:rsid w:val="00FD6E99"/>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154F9E"/>
  <w15:docId w15:val="{2EAD6FD9-2878-49B2-8AEF-856847A0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8BD"/>
    <w:pPr>
      <w:jc w:val="both"/>
    </w:pPr>
  </w:style>
  <w:style w:type="paragraph" w:styleId="Heading1">
    <w:name w:val="heading 1"/>
    <w:basedOn w:val="Normal"/>
    <w:next w:val="Normal"/>
    <w:link w:val="Heading1Char"/>
    <w:uiPriority w:val="9"/>
    <w:qFormat/>
    <w:rsid w:val="006A558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6B5"/>
    <w:pPr>
      <w:spacing w:after="0" w:line="240" w:lineRule="auto"/>
    </w:pPr>
    <w:rPr>
      <w:rFonts w:eastAsiaTheme="minorEastAsia"/>
      <w:lang w:eastAsia="es-NI"/>
    </w:rPr>
  </w:style>
  <w:style w:type="character" w:customStyle="1" w:styleId="NoSpacingChar">
    <w:name w:val="No Spacing Char"/>
    <w:basedOn w:val="DefaultParagraphFont"/>
    <w:link w:val="NoSpacing"/>
    <w:uiPriority w:val="1"/>
    <w:rsid w:val="00AA46B5"/>
    <w:rPr>
      <w:rFonts w:eastAsiaTheme="minorEastAsia"/>
      <w:lang w:eastAsia="es-NI"/>
    </w:rPr>
  </w:style>
  <w:style w:type="paragraph" w:styleId="BalloonText">
    <w:name w:val="Balloon Text"/>
    <w:basedOn w:val="Normal"/>
    <w:link w:val="BalloonTextChar"/>
    <w:uiPriority w:val="99"/>
    <w:semiHidden/>
    <w:unhideWhenUsed/>
    <w:rsid w:val="00AA46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6B5"/>
    <w:rPr>
      <w:rFonts w:ascii="Tahoma" w:hAnsi="Tahoma" w:cs="Tahoma"/>
      <w:sz w:val="16"/>
      <w:szCs w:val="16"/>
    </w:rPr>
  </w:style>
  <w:style w:type="paragraph" w:styleId="Header">
    <w:name w:val="header"/>
    <w:basedOn w:val="Normal"/>
    <w:link w:val="HeaderChar"/>
    <w:uiPriority w:val="99"/>
    <w:unhideWhenUsed/>
    <w:rsid w:val="00E86250"/>
    <w:pPr>
      <w:tabs>
        <w:tab w:val="center" w:pos="4419"/>
        <w:tab w:val="right" w:pos="8838"/>
      </w:tabs>
      <w:spacing w:after="0" w:line="240" w:lineRule="auto"/>
    </w:pPr>
  </w:style>
  <w:style w:type="character" w:customStyle="1" w:styleId="HeaderChar">
    <w:name w:val="Header Char"/>
    <w:basedOn w:val="DefaultParagraphFont"/>
    <w:link w:val="Header"/>
    <w:uiPriority w:val="99"/>
    <w:rsid w:val="00E86250"/>
  </w:style>
  <w:style w:type="paragraph" w:styleId="Footer">
    <w:name w:val="footer"/>
    <w:basedOn w:val="Normal"/>
    <w:link w:val="FooterChar"/>
    <w:uiPriority w:val="99"/>
    <w:unhideWhenUsed/>
    <w:rsid w:val="00E86250"/>
    <w:pPr>
      <w:tabs>
        <w:tab w:val="center" w:pos="4419"/>
        <w:tab w:val="right" w:pos="8838"/>
      </w:tabs>
      <w:spacing w:after="0" w:line="240" w:lineRule="auto"/>
    </w:pPr>
  </w:style>
  <w:style w:type="character" w:customStyle="1" w:styleId="FooterChar">
    <w:name w:val="Footer Char"/>
    <w:basedOn w:val="DefaultParagraphFont"/>
    <w:link w:val="Footer"/>
    <w:uiPriority w:val="99"/>
    <w:rsid w:val="00E86250"/>
  </w:style>
  <w:style w:type="character" w:customStyle="1" w:styleId="Heading1Char">
    <w:name w:val="Heading 1 Char"/>
    <w:basedOn w:val="DefaultParagraphFont"/>
    <w:link w:val="Heading1"/>
    <w:uiPriority w:val="9"/>
    <w:rsid w:val="006A558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AD69B3"/>
    <w:rPr>
      <w:color w:val="0000FF" w:themeColor="hyperlink"/>
      <w:u w:val="single"/>
    </w:rPr>
  </w:style>
  <w:style w:type="paragraph" w:styleId="ListParagraph">
    <w:name w:val="List Paragraph"/>
    <w:basedOn w:val="Normal"/>
    <w:uiPriority w:val="34"/>
    <w:qFormat/>
    <w:rsid w:val="00AD6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10772">
      <w:bodyDiv w:val="1"/>
      <w:marLeft w:val="0"/>
      <w:marRight w:val="0"/>
      <w:marTop w:val="0"/>
      <w:marBottom w:val="0"/>
      <w:divBdr>
        <w:top w:val="none" w:sz="0" w:space="0" w:color="auto"/>
        <w:left w:val="none" w:sz="0" w:space="0" w:color="auto"/>
        <w:bottom w:val="none" w:sz="0" w:space="0" w:color="auto"/>
        <w:right w:val="none" w:sz="0" w:space="0" w:color="auto"/>
      </w:divBdr>
    </w:div>
    <w:div w:id="255670638">
      <w:bodyDiv w:val="1"/>
      <w:marLeft w:val="0"/>
      <w:marRight w:val="0"/>
      <w:marTop w:val="0"/>
      <w:marBottom w:val="0"/>
      <w:divBdr>
        <w:top w:val="none" w:sz="0" w:space="0" w:color="auto"/>
        <w:left w:val="none" w:sz="0" w:space="0" w:color="auto"/>
        <w:bottom w:val="none" w:sz="0" w:space="0" w:color="auto"/>
        <w:right w:val="none" w:sz="0" w:space="0" w:color="auto"/>
      </w:divBdr>
    </w:div>
    <w:div w:id="362634839">
      <w:bodyDiv w:val="1"/>
      <w:marLeft w:val="0"/>
      <w:marRight w:val="0"/>
      <w:marTop w:val="0"/>
      <w:marBottom w:val="0"/>
      <w:divBdr>
        <w:top w:val="none" w:sz="0" w:space="0" w:color="auto"/>
        <w:left w:val="none" w:sz="0" w:space="0" w:color="auto"/>
        <w:bottom w:val="none" w:sz="0" w:space="0" w:color="auto"/>
        <w:right w:val="none" w:sz="0" w:space="0" w:color="auto"/>
      </w:divBdr>
    </w:div>
    <w:div w:id="502285297">
      <w:bodyDiv w:val="1"/>
      <w:marLeft w:val="0"/>
      <w:marRight w:val="0"/>
      <w:marTop w:val="0"/>
      <w:marBottom w:val="0"/>
      <w:divBdr>
        <w:top w:val="none" w:sz="0" w:space="0" w:color="auto"/>
        <w:left w:val="none" w:sz="0" w:space="0" w:color="auto"/>
        <w:bottom w:val="none" w:sz="0" w:space="0" w:color="auto"/>
        <w:right w:val="none" w:sz="0" w:space="0" w:color="auto"/>
      </w:divBdr>
    </w:div>
    <w:div w:id="505021826">
      <w:bodyDiv w:val="1"/>
      <w:marLeft w:val="0"/>
      <w:marRight w:val="0"/>
      <w:marTop w:val="0"/>
      <w:marBottom w:val="0"/>
      <w:divBdr>
        <w:top w:val="none" w:sz="0" w:space="0" w:color="auto"/>
        <w:left w:val="none" w:sz="0" w:space="0" w:color="auto"/>
        <w:bottom w:val="none" w:sz="0" w:space="0" w:color="auto"/>
        <w:right w:val="none" w:sz="0" w:space="0" w:color="auto"/>
      </w:divBdr>
    </w:div>
    <w:div w:id="929502950">
      <w:bodyDiv w:val="1"/>
      <w:marLeft w:val="0"/>
      <w:marRight w:val="0"/>
      <w:marTop w:val="0"/>
      <w:marBottom w:val="0"/>
      <w:divBdr>
        <w:top w:val="none" w:sz="0" w:space="0" w:color="auto"/>
        <w:left w:val="none" w:sz="0" w:space="0" w:color="auto"/>
        <w:bottom w:val="none" w:sz="0" w:space="0" w:color="auto"/>
        <w:right w:val="none" w:sz="0" w:space="0" w:color="auto"/>
      </w:divBdr>
    </w:div>
    <w:div w:id="947078037">
      <w:bodyDiv w:val="1"/>
      <w:marLeft w:val="0"/>
      <w:marRight w:val="0"/>
      <w:marTop w:val="0"/>
      <w:marBottom w:val="0"/>
      <w:divBdr>
        <w:top w:val="none" w:sz="0" w:space="0" w:color="auto"/>
        <w:left w:val="none" w:sz="0" w:space="0" w:color="auto"/>
        <w:bottom w:val="none" w:sz="0" w:space="0" w:color="auto"/>
        <w:right w:val="none" w:sz="0" w:space="0" w:color="auto"/>
      </w:divBdr>
    </w:div>
    <w:div w:id="185521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os\Dropbox\Universidad\Portada%20excelen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9C9F5E707EC467C8CDE30CE9ED0C223"/>
        <w:category>
          <w:name w:val="General"/>
          <w:gallery w:val="placeholder"/>
        </w:category>
        <w:types>
          <w:type w:val="bbPlcHdr"/>
        </w:types>
        <w:behaviors>
          <w:behavior w:val="content"/>
        </w:behaviors>
        <w:guid w:val="{C02F5F8D-96C9-4EDF-98D4-ECF64889F096}"/>
      </w:docPartPr>
      <w:docPartBody>
        <w:p w:rsidR="00B06C10" w:rsidRDefault="0095247F">
          <w:pPr>
            <w:pStyle w:val="09C9F5E707EC467C8CDE30CE9ED0C223"/>
          </w:pPr>
          <w:r>
            <w:rPr>
              <w:rFonts w:asciiTheme="majorHAnsi" w:eastAsiaTheme="majorEastAsia" w:hAnsiTheme="majorHAnsi" w:cstheme="majorBidi"/>
              <w:caps/>
              <w:lang w:val="es-ES"/>
            </w:rPr>
            <w:t>[Escriba el nombre de la compañía]</w:t>
          </w:r>
        </w:p>
      </w:docPartBody>
    </w:docPart>
    <w:docPart>
      <w:docPartPr>
        <w:name w:val="9F1B7C4DD320437D8C6D26EFDE2314A0"/>
        <w:category>
          <w:name w:val="General"/>
          <w:gallery w:val="placeholder"/>
        </w:category>
        <w:types>
          <w:type w:val="bbPlcHdr"/>
        </w:types>
        <w:behaviors>
          <w:behavior w:val="content"/>
        </w:behaviors>
        <w:guid w:val="{F5C67E8E-A562-497C-A03D-8071AC42B5AC}"/>
      </w:docPartPr>
      <w:docPartBody>
        <w:p w:rsidR="00B06C10" w:rsidRDefault="0095247F">
          <w:pPr>
            <w:pStyle w:val="9F1B7C4DD320437D8C6D26EFDE2314A0"/>
          </w:pPr>
          <w:r>
            <w:rPr>
              <w:rFonts w:asciiTheme="majorHAnsi" w:eastAsiaTheme="majorEastAsia" w:hAnsiTheme="majorHAnsi" w:cstheme="majorBidi"/>
              <w:sz w:val="80"/>
              <w:szCs w:val="80"/>
              <w:lang w:val="es-ES"/>
            </w:rPr>
            <w:t>[Escriba el título del documento]</w:t>
          </w:r>
        </w:p>
      </w:docPartBody>
    </w:docPart>
    <w:docPart>
      <w:docPartPr>
        <w:name w:val="0C568663CFF640A29F868E13325B34B9"/>
        <w:category>
          <w:name w:val="General"/>
          <w:gallery w:val="placeholder"/>
        </w:category>
        <w:types>
          <w:type w:val="bbPlcHdr"/>
        </w:types>
        <w:behaviors>
          <w:behavior w:val="content"/>
        </w:behaviors>
        <w:guid w:val="{E9BBACEF-DD5B-4293-BA34-EA02A6E5CF2C}"/>
      </w:docPartPr>
      <w:docPartBody>
        <w:p w:rsidR="00B06C10" w:rsidRDefault="0095247F">
          <w:pPr>
            <w:pStyle w:val="0C568663CFF640A29F868E13325B34B9"/>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47F"/>
    <w:rsid w:val="00155539"/>
    <w:rsid w:val="003C3472"/>
    <w:rsid w:val="00537169"/>
    <w:rsid w:val="00596AE5"/>
    <w:rsid w:val="006B69D6"/>
    <w:rsid w:val="008F17CC"/>
    <w:rsid w:val="0095247F"/>
    <w:rsid w:val="009639C2"/>
    <w:rsid w:val="00B06C10"/>
    <w:rsid w:val="00DA405D"/>
    <w:rsid w:val="00DC1709"/>
    <w:rsid w:val="00F4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C9F5E707EC467C8CDE30CE9ED0C223">
    <w:name w:val="09C9F5E707EC467C8CDE30CE9ED0C223"/>
  </w:style>
  <w:style w:type="paragraph" w:customStyle="1" w:styleId="9F1B7C4DD320437D8C6D26EFDE2314A0">
    <w:name w:val="9F1B7C4DD320437D8C6D26EFDE2314A0"/>
  </w:style>
  <w:style w:type="paragraph" w:customStyle="1" w:styleId="0C568663CFF640A29F868E13325B34B9">
    <w:name w:val="0C568663CFF640A29F868E13325B34B9"/>
  </w:style>
  <w:style w:type="paragraph" w:customStyle="1" w:styleId="70D03273F56F4026A9DC3491399098E8">
    <w:name w:val="70D03273F56F4026A9DC3491399098E8"/>
  </w:style>
  <w:style w:type="paragraph" w:customStyle="1" w:styleId="8D32641C7E8142B282D52BF3927436DD">
    <w:name w:val="8D32641C7E8142B282D52BF392743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Profesor:</PublishDate>
  <Abstract>Managua, 04 de Marzo del 2016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Portada excelente</Template>
  <TotalTime>389</TotalTime>
  <Pages>7</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Estudio de Factibilidad</vt:lpstr>
    </vt:vector>
  </TitlesOfParts>
  <Company>Facultad de ingeniería - uam</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Ingeniería de Software I</dc:subject>
  <dc:creator>Carlos Campos</dc:creator>
  <cp:lastModifiedBy>Carlos Campos</cp:lastModifiedBy>
  <cp:revision>14</cp:revision>
  <dcterms:created xsi:type="dcterms:W3CDTF">2016-03-03T03:57:00Z</dcterms:created>
  <dcterms:modified xsi:type="dcterms:W3CDTF">2016-05-26T02:08:00Z</dcterms:modified>
</cp:coreProperties>
</file>