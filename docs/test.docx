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FDA83" w14:textId="2172F908" w:rsidR="00397738" w:rsidRPr="0050163C" w:rsidRDefault="00F54073" w:rsidP="00397738">
      <w:pPr>
        <w:pStyle w:val="ListParagraph"/>
        <w:numPr>
          <w:ilvl w:val="1"/>
          <w:numId w:val="1"/>
        </w:numPr>
      </w:pPr>
      <w:r>
        <w:rPr>
          <w:lang w:val="es-ES"/>
        </w:rPr>
        <w:t>Testing push / pull</w:t>
      </w:r>
    </w:p>
    <w:p w14:paraId="52C86319" w14:textId="1C6956F6" w:rsidR="0050163C" w:rsidRPr="0050163C" w:rsidRDefault="0050163C" w:rsidP="00397738">
      <w:pPr>
        <w:pStyle w:val="ListParagraph"/>
        <w:numPr>
          <w:ilvl w:val="1"/>
          <w:numId w:val="1"/>
        </w:numPr>
      </w:pPr>
      <w:r>
        <w:rPr>
          <w:lang w:val="es-ES"/>
        </w:rPr>
        <w:t>No testing</w:t>
      </w:r>
    </w:p>
    <w:p w14:paraId="14D44136" w14:textId="0AB9363F" w:rsidR="0050163C" w:rsidRPr="00AD69B3" w:rsidRDefault="0050163C" w:rsidP="0050163C">
      <w:pPr>
        <w:pStyle w:val="ListParagraph"/>
        <w:numPr>
          <w:ilvl w:val="1"/>
          <w:numId w:val="1"/>
        </w:numPr>
      </w:pPr>
      <w:r>
        <w:rPr>
          <w:lang w:val="es-ES"/>
        </w:rPr>
        <w:t>Esto lo ve el profe?</w:t>
      </w:r>
      <w:bookmarkStart w:id="0" w:name="_GoBack"/>
      <w:bookmarkEnd w:id="0"/>
    </w:p>
    <w:sectPr w:rsidR="0050163C" w:rsidRPr="00AD69B3" w:rsidSect="00737858">
      <w:headerReference w:type="default" r:id="rId8"/>
      <w:footerReference w:type="default" r:id="rId9"/>
      <w:pgSz w:w="12240" w:h="15840" w:code="1"/>
      <w:pgMar w:top="1418" w:right="1701" w:bottom="1418" w:left="1701" w:header="709" w:footer="79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5B314" w14:textId="77777777" w:rsidR="00AA38AC" w:rsidRDefault="00AA38AC" w:rsidP="00E86250">
      <w:pPr>
        <w:spacing w:after="0" w:line="240" w:lineRule="auto"/>
      </w:pPr>
      <w:r>
        <w:separator/>
      </w:r>
    </w:p>
  </w:endnote>
  <w:endnote w:type="continuationSeparator" w:id="0">
    <w:p w14:paraId="01DBD6E4" w14:textId="77777777" w:rsidR="00AA38AC" w:rsidRDefault="00AA38AC" w:rsidP="00E86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DF6F9" w14:textId="77777777" w:rsidR="00E86250" w:rsidRDefault="006A558D" w:rsidP="00E86250">
    <w:pPr>
      <w:pStyle w:val="Footer"/>
      <w:jc w:val="right"/>
    </w:pPr>
    <w:r>
      <w:t>Ca</w:t>
    </w:r>
    <w:r w:rsidR="00E86250">
      <w:t>rlos Campos</w:t>
    </w:r>
    <w:r>
      <w:t>, Jimmy Hodgson, Kevin Moreira y Sandrelena Machado</w:t>
    </w:r>
  </w:p>
  <w:p w14:paraId="35A879E9" w14:textId="77777777" w:rsidR="00E86250" w:rsidRDefault="00E86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77E0E" w14:textId="77777777" w:rsidR="00AA38AC" w:rsidRDefault="00AA38AC" w:rsidP="00E86250">
      <w:pPr>
        <w:spacing w:after="0" w:line="240" w:lineRule="auto"/>
      </w:pPr>
      <w:r>
        <w:separator/>
      </w:r>
    </w:p>
  </w:footnote>
  <w:footnote w:type="continuationSeparator" w:id="0">
    <w:p w14:paraId="5C76D3B8" w14:textId="77777777" w:rsidR="00AA38AC" w:rsidRDefault="00AA38AC" w:rsidP="00E86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14180198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4B14389" w14:textId="77777777" w:rsidR="006A558D" w:rsidRDefault="006A558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073" w:rsidRPr="00F54073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p>
    </w:sdtContent>
  </w:sdt>
  <w:p w14:paraId="5F78BFBA" w14:textId="77777777" w:rsidR="006A558D" w:rsidRDefault="006A55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C2D4E"/>
    <w:multiLevelType w:val="hybridMultilevel"/>
    <w:tmpl w:val="8D06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09B3"/>
    <w:multiLevelType w:val="hybridMultilevel"/>
    <w:tmpl w:val="A48295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6B6E3F"/>
    <w:multiLevelType w:val="hybridMultilevel"/>
    <w:tmpl w:val="82F4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42DD6"/>
    <w:multiLevelType w:val="hybridMultilevel"/>
    <w:tmpl w:val="734C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A5EE2"/>
    <w:multiLevelType w:val="hybridMultilevel"/>
    <w:tmpl w:val="B9E8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BC"/>
    <w:rsid w:val="00015263"/>
    <w:rsid w:val="000442CF"/>
    <w:rsid w:val="000F7AC3"/>
    <w:rsid w:val="00223EE0"/>
    <w:rsid w:val="00325B2E"/>
    <w:rsid w:val="00397738"/>
    <w:rsid w:val="00431631"/>
    <w:rsid w:val="00451A70"/>
    <w:rsid w:val="004B0AD0"/>
    <w:rsid w:val="0050163C"/>
    <w:rsid w:val="0052208E"/>
    <w:rsid w:val="00544C29"/>
    <w:rsid w:val="00594A57"/>
    <w:rsid w:val="006048BD"/>
    <w:rsid w:val="0065570F"/>
    <w:rsid w:val="0066030D"/>
    <w:rsid w:val="006944BC"/>
    <w:rsid w:val="006A558D"/>
    <w:rsid w:val="00737858"/>
    <w:rsid w:val="00902CD0"/>
    <w:rsid w:val="00970E19"/>
    <w:rsid w:val="00A4643A"/>
    <w:rsid w:val="00A86345"/>
    <w:rsid w:val="00AA38AC"/>
    <w:rsid w:val="00AA46B5"/>
    <w:rsid w:val="00AA761A"/>
    <w:rsid w:val="00AD2421"/>
    <w:rsid w:val="00AD69B3"/>
    <w:rsid w:val="00B77DF8"/>
    <w:rsid w:val="00BD7319"/>
    <w:rsid w:val="00BF4486"/>
    <w:rsid w:val="00C01E58"/>
    <w:rsid w:val="00C94478"/>
    <w:rsid w:val="00D91BEC"/>
    <w:rsid w:val="00E86250"/>
    <w:rsid w:val="00EE3812"/>
    <w:rsid w:val="00F54073"/>
    <w:rsid w:val="00FA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DC50"/>
  <w15:docId w15:val="{2EAD6FD9-2878-49B2-8AEF-856847A0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8B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46B5"/>
    <w:pPr>
      <w:spacing w:after="0" w:line="240" w:lineRule="auto"/>
    </w:pPr>
    <w:rPr>
      <w:rFonts w:eastAsiaTheme="minorEastAsia"/>
      <w:lang w:eastAsia="es-NI"/>
    </w:rPr>
  </w:style>
  <w:style w:type="character" w:customStyle="1" w:styleId="NoSpacingChar">
    <w:name w:val="No Spacing Char"/>
    <w:basedOn w:val="DefaultParagraphFont"/>
    <w:link w:val="NoSpacing"/>
    <w:uiPriority w:val="1"/>
    <w:rsid w:val="00AA46B5"/>
    <w:rPr>
      <w:rFonts w:eastAsiaTheme="minorEastAsia"/>
      <w:lang w:eastAsia="es-N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6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6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250"/>
  </w:style>
  <w:style w:type="paragraph" w:styleId="Footer">
    <w:name w:val="footer"/>
    <w:basedOn w:val="Normal"/>
    <w:link w:val="FooterChar"/>
    <w:uiPriority w:val="99"/>
    <w:unhideWhenUsed/>
    <w:rsid w:val="00E86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250"/>
  </w:style>
  <w:style w:type="character" w:customStyle="1" w:styleId="Heading1Char">
    <w:name w:val="Heading 1 Char"/>
    <w:basedOn w:val="DefaultParagraphFont"/>
    <w:link w:val="Heading1"/>
    <w:uiPriority w:val="9"/>
    <w:rsid w:val="006A55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69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Dropbox\Universidad\Portada%20excelen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Profesor:</PublishDate>
  <Abstract>Managua, 26 de Febrero del 2016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excelente</Template>
  <TotalTime>415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Sandrelena</vt:lpstr>
      <vt:lpstr/>
    </vt:vector>
  </TitlesOfParts>
  <Company>Facultad de ingeniería - uam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Sandrelena</dc:title>
  <dc:subject>Ingeniería de Software I</dc:subject>
  <dc:creator>Carlos Campos</dc:creator>
  <cp:lastModifiedBy>Carlos Campos</cp:lastModifiedBy>
  <cp:revision>13</cp:revision>
  <dcterms:created xsi:type="dcterms:W3CDTF">2016-02-26T02:49:00Z</dcterms:created>
  <dcterms:modified xsi:type="dcterms:W3CDTF">2016-03-08T23:59:00Z</dcterms:modified>
</cp:coreProperties>
</file>