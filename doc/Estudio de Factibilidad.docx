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38"/>
      </w:tblGrid>
      <w:tr w:rsidR="00AA46B5">
        <w:trPr>
          <w:trHeight w:val="2880"/>
          <w:jc w:val="center"/>
        </w:trPr>
        <w:tc>
          <w:tcPr>
            <w:tcW w:w="5000" w:type="pct"/>
          </w:tcPr>
          <w:p w:rsidR="00AA46B5" w:rsidRDefault="00E8066B" w:rsidP="006944B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="Calibri" w:hAnsi="Calibri"/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1.15pt;margin-top:34.1pt;width:99.75pt;height:99pt;z-index:251659264;mso-position-horizontal-relative:margin;mso-position-vertical-relative:margin;mso-width-relative:page;mso-height-relative:page">
                  <v:imagedata r:id="rId8" o:title=""/>
                  <w10:wrap type="square" anchorx="margin" anchory="margin"/>
                </v:shape>
                <o:OLEObject Type="Embed" ProgID="PBrush" ShapeID="_x0000_s1026" DrawAspect="Content" ObjectID="_1518461994" r:id="rId9"/>
              </w:object>
            </w: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09C9F5E707EC467C8CDE30CE9ED0C2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6944BC">
                  <w:rPr>
                    <w:rFonts w:asciiTheme="majorHAnsi" w:eastAsiaTheme="majorEastAsia" w:hAnsiTheme="majorHAnsi" w:cstheme="majorBidi"/>
                    <w:caps/>
                  </w:rPr>
                  <w:t>Facultad de ingeniería</w:t>
                </w:r>
                <w:r w:rsidR="00015263">
                  <w:rPr>
                    <w:rFonts w:asciiTheme="majorHAnsi" w:eastAsiaTheme="majorEastAsia" w:hAnsiTheme="majorHAnsi" w:cstheme="majorBidi"/>
                    <w:caps/>
                  </w:rPr>
                  <w:t xml:space="preserve"> - uam</w:t>
                </w:r>
              </w:sdtContent>
            </w:sdt>
          </w:p>
        </w:tc>
      </w:tr>
      <w:tr w:rsidR="00AA46B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placeholder>
              <w:docPart w:val="9F1B7C4DD320437D8C6D26EFDE2314A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A46B5" w:rsidRDefault="002F0C95" w:rsidP="002F0C9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Estudio de Factibilidad</w:t>
                </w:r>
              </w:p>
            </w:tc>
          </w:sdtContent>
        </w:sdt>
      </w:tr>
      <w:tr w:rsidR="00AA46B5" w:rsidTr="0001526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0C568663CFF640A29F868E13325B34B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46B5" w:rsidRDefault="006944BC" w:rsidP="006944B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Ingeniería de Software I</w:t>
                </w:r>
              </w:p>
            </w:tc>
          </w:sdtContent>
        </w:sdt>
      </w:tr>
      <w:tr w:rsidR="00AA46B5">
        <w:trPr>
          <w:trHeight w:val="360"/>
          <w:jc w:val="center"/>
        </w:trPr>
        <w:tc>
          <w:tcPr>
            <w:tcW w:w="5000" w:type="pct"/>
            <w:vAlign w:val="center"/>
          </w:tcPr>
          <w:p w:rsidR="00AA46B5" w:rsidRDefault="00AA46B5">
            <w:pPr>
              <w:pStyle w:val="NoSpacing"/>
              <w:jc w:val="center"/>
            </w:pPr>
          </w:p>
        </w:tc>
      </w:tr>
      <w:tr w:rsidR="00AA46B5">
        <w:trPr>
          <w:trHeight w:val="360"/>
          <w:jc w:val="center"/>
        </w:trPr>
        <w:tc>
          <w:tcPr>
            <w:tcW w:w="5000" w:type="pct"/>
            <w:vAlign w:val="center"/>
          </w:tcPr>
          <w:p w:rsidR="00AA46B5" w:rsidRDefault="00325B2E" w:rsidP="00015263">
            <w:pPr>
              <w:pStyle w:val="NoSpacing"/>
              <w:jc w:val="center"/>
              <w:rPr>
                <w:b/>
                <w:bCs/>
              </w:rPr>
            </w:pPr>
            <w:r w:rsidRPr="00325B2E"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317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5B2E" w:rsidRDefault="00325B2E" w:rsidP="00325B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325B2E">
                                    <w:rPr>
                                      <w:b/>
                                      <w:sz w:val="24"/>
                                    </w:rPr>
                                    <w:t>Integrantes:</w:t>
                                  </w:r>
                                  <w:r w:rsidRPr="00325B2E">
                                    <w:rPr>
                                      <w:sz w:val="24"/>
                                    </w:rPr>
                                    <w:br/>
                                    <w:t>Carlos Campos</w:t>
                                  </w:r>
                                  <w:r w:rsidRPr="00325B2E">
                                    <w:rPr>
                                      <w:sz w:val="24"/>
                                    </w:rPr>
                                    <w:br/>
                                    <w:t>Jimmy Hodgson</w:t>
                                  </w:r>
                                  <w:r w:rsidRPr="00325B2E">
                                    <w:rPr>
                                      <w:sz w:val="24"/>
                                    </w:rPr>
                                    <w:br/>
                                    <w:t>Kevin Moreira</w:t>
                                  </w:r>
                                  <w:r w:rsidRPr="00325B2E">
                                    <w:rPr>
                                      <w:sz w:val="24"/>
                                    </w:rPr>
                                    <w:br/>
                                    <w:t>Sandrelena Machado</w:t>
                                  </w:r>
                                </w:p>
                                <w:p w:rsidR="00325B2E" w:rsidRPr="00325B2E" w:rsidRDefault="00325B2E" w:rsidP="00325B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325B2E" w:rsidRPr="00325B2E" w:rsidRDefault="00325B2E" w:rsidP="00325B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325B2E">
                                    <w:rPr>
                                      <w:b/>
                                      <w:sz w:val="24"/>
                                    </w:rPr>
                                    <w:t>Profesor:</w:t>
                                  </w:r>
                                  <w:r w:rsidRPr="00325B2E">
                                    <w:rPr>
                                      <w:sz w:val="24"/>
                                    </w:rPr>
                                    <w:br/>
                                    <w:t>Javier Wilson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" stroked="f">
                      <v:textbox style="mso-fit-shape-to-text:t">
                        <w:txbxContent>
                          <w:p w:rsidR="00325B2E" w:rsidRDefault="00325B2E" w:rsidP="00325B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25B2E">
                              <w:rPr>
                                <w:b/>
                                <w:sz w:val="24"/>
                              </w:rPr>
                              <w:t>Integrantes:</w:t>
                            </w:r>
                            <w:r w:rsidRPr="00325B2E">
                              <w:rPr>
                                <w:sz w:val="24"/>
                              </w:rPr>
                              <w:br/>
                              <w:t>Carlos Campos</w:t>
                            </w:r>
                            <w:r w:rsidRPr="00325B2E">
                              <w:rPr>
                                <w:sz w:val="24"/>
                              </w:rPr>
                              <w:br/>
                              <w:t>Jimmy Hodgson</w:t>
                            </w:r>
                            <w:r w:rsidRPr="00325B2E">
                              <w:rPr>
                                <w:sz w:val="24"/>
                              </w:rPr>
                              <w:br/>
                              <w:t>Kevin Moreira</w:t>
                            </w:r>
                            <w:r w:rsidRPr="00325B2E">
                              <w:rPr>
                                <w:sz w:val="24"/>
                              </w:rPr>
                              <w:br/>
                              <w:t>Sandrelena Machado</w:t>
                            </w:r>
                          </w:p>
                          <w:p w:rsidR="00325B2E" w:rsidRPr="00325B2E" w:rsidRDefault="00325B2E" w:rsidP="00325B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325B2E" w:rsidRPr="00325B2E" w:rsidRDefault="00325B2E" w:rsidP="00325B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25B2E">
                              <w:rPr>
                                <w:b/>
                                <w:sz w:val="24"/>
                              </w:rPr>
                              <w:t>Profesor:</w:t>
                            </w:r>
                            <w:r w:rsidRPr="00325B2E">
                              <w:rPr>
                                <w:sz w:val="24"/>
                              </w:rPr>
                              <w:br/>
                              <w:t>Javier Wilson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A46B5">
        <w:trPr>
          <w:trHeight w:val="360"/>
          <w:jc w:val="center"/>
        </w:trPr>
        <w:tc>
          <w:tcPr>
            <w:tcW w:w="5000" w:type="pct"/>
            <w:vAlign w:val="center"/>
          </w:tcPr>
          <w:p w:rsidR="00AA46B5" w:rsidRDefault="00AA46B5" w:rsidP="00E86250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AA46B5" w:rsidRDefault="00AA46B5"/>
    <w:p w:rsidR="00AA46B5" w:rsidRDefault="00AA46B5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AA46B5" w:rsidTr="00FA7C0D">
        <w:sdt>
          <w:sdtPr>
            <w:alias w:val="Descripción breve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000" w:type="pct"/>
                <w:vAlign w:val="bottom"/>
              </w:tcPr>
              <w:p w:rsidR="00AA46B5" w:rsidRDefault="00E86250" w:rsidP="00E86250">
                <w:pPr>
                  <w:pStyle w:val="NoSpacing"/>
                  <w:jc w:val="right"/>
                </w:pPr>
                <w:r>
                  <w:t>Managua,</w:t>
                </w:r>
                <w:r w:rsidR="006A558D">
                  <w:t xml:space="preserve"> 26 de Febrero del 2016</w:t>
                </w:r>
              </w:p>
            </w:tc>
          </w:sdtContent>
        </w:sdt>
      </w:tr>
    </w:tbl>
    <w:p w:rsidR="00AA46B5" w:rsidRDefault="00AA46B5"/>
    <w:p w:rsidR="00AA46B5" w:rsidRDefault="00AA46B5">
      <w:r>
        <w:br w:type="page"/>
      </w:r>
    </w:p>
    <w:p w:rsidR="00397738" w:rsidRDefault="002F0C95" w:rsidP="002F0C95">
      <w:pPr>
        <w:pStyle w:val="Heading1"/>
      </w:pPr>
      <w:r>
        <w:lastRenderedPageBreak/>
        <w:t>Alcance</w:t>
      </w:r>
    </w:p>
    <w:p w:rsidR="002F0C95" w:rsidRDefault="002F0C95" w:rsidP="002F0C95">
      <w:r>
        <w:t>Qué se va a hacer, qué NO se va a hacer. Funciones incluidas, excluidas. Dependencias, sistemas que serán reemplazados.</w:t>
      </w:r>
    </w:p>
    <w:p w:rsidR="002F0C95" w:rsidRDefault="002F0C95" w:rsidP="002F0C95">
      <w:pPr>
        <w:pStyle w:val="Heading1"/>
      </w:pPr>
      <w:r>
        <w:t>Beneficios</w:t>
      </w:r>
    </w:p>
    <w:p w:rsidR="002F0C95" w:rsidRDefault="002F0C95" w:rsidP="002F0C95">
      <w:r>
        <w:t xml:space="preserve">¿Por qué se propuso el proyecto? ¿Podemos medir / cuantificar los </w:t>
      </w:r>
      <w:r>
        <w:t>beneficios?</w:t>
      </w:r>
    </w:p>
    <w:p w:rsidR="002F0C95" w:rsidRDefault="002F0C95" w:rsidP="002F0C95">
      <w:pPr>
        <w:pStyle w:val="Heading1"/>
      </w:pPr>
      <w:r>
        <w:t>Factibilidad técnica</w:t>
      </w:r>
    </w:p>
    <w:p w:rsidR="002F0C95" w:rsidRDefault="002F0C95" w:rsidP="002F0C95">
      <w:r>
        <w:t xml:space="preserve">Requerimientos, posible diseño o versiones de software a desarrollar. Número de usuarios, transacciones. </w:t>
      </w:r>
    </w:p>
    <w:p w:rsidR="002F0C95" w:rsidRDefault="002F0C95" w:rsidP="002F0C95">
      <w:pPr>
        <w:pStyle w:val="Heading1"/>
      </w:pPr>
      <w:r>
        <w:t>Planificación y recursos</w:t>
      </w:r>
    </w:p>
    <w:p w:rsidR="002F0C95" w:rsidRDefault="002F0C95" w:rsidP="002F0C95">
      <w:r>
        <w:t>Personal, calendario, equipo, etc.</w:t>
      </w:r>
      <w:r>
        <w:t xml:space="preserve"> Diagrama de Gantt. Puntos de decisión, fechas, interacciones con sistemas externos.</w:t>
      </w:r>
      <w:r w:rsidR="007E490A">
        <w:t xml:space="preserve"> Presupuesto.</w:t>
      </w:r>
    </w:p>
    <w:p w:rsidR="002F0C95" w:rsidRDefault="002F0C95" w:rsidP="002F0C95">
      <w:pPr>
        <w:pStyle w:val="Heading1"/>
      </w:pPr>
      <w:r>
        <w:t>Alternativas y riesgos</w:t>
      </w:r>
    </w:p>
    <w:p w:rsidR="002F0C95" w:rsidRDefault="009C5EE1" w:rsidP="002F0C95">
      <w:r>
        <w:t>¿</w:t>
      </w:r>
      <w:r w:rsidR="002F0C95">
        <w:t>Qué puede salir mal?</w:t>
      </w:r>
      <w:r w:rsidR="002F0C95">
        <w:t xml:space="preserve"> </w:t>
      </w:r>
      <w:r>
        <w:t>¿</w:t>
      </w:r>
      <w:r w:rsidR="002F0C95">
        <w:t>Cómo se supervi</w:t>
      </w:r>
      <w:r>
        <w:t xml:space="preserve">sará el progreso e identificará </w:t>
      </w:r>
      <w:r w:rsidR="007E490A">
        <w:t>los problemas</w:t>
      </w:r>
      <w:r>
        <w:t>? ¿</w:t>
      </w:r>
      <w:r w:rsidR="002F0C95">
        <w:t>Cuál es el plan B?</w:t>
      </w:r>
      <w:r w:rsidR="007E490A">
        <w:t xml:space="preserve"> Continuar un sistema, mejorarlo o hacer uno nuevo. Manejo de desarrollo (interno, externo).</w:t>
      </w:r>
    </w:p>
    <w:p w:rsidR="007E490A" w:rsidRDefault="007E490A" w:rsidP="007E490A">
      <w:pPr>
        <w:pStyle w:val="Heading1"/>
      </w:pPr>
      <w:r>
        <w:t>Decisión</w:t>
      </w:r>
    </w:p>
    <w:p w:rsidR="007E490A" w:rsidRDefault="007E490A" w:rsidP="007E490A">
      <w:r>
        <w:t>Qué se hará.</w:t>
      </w:r>
    </w:p>
    <w:p w:rsidR="007E490A" w:rsidRDefault="007E490A" w:rsidP="007E490A">
      <w:pPr>
        <w:pStyle w:val="Heading1"/>
      </w:pPr>
      <w:r>
        <w:t>Reporte (posteriormente)</w:t>
      </w:r>
    </w:p>
    <w:p w:rsidR="007E490A" w:rsidRPr="007E490A" w:rsidRDefault="007E490A" w:rsidP="007E490A">
      <w:r>
        <w:t>Será un resumen de todo lo planteado aquí, que podrá ser soportado por los documentos/diagramas/cuadros correspondientes.</w:t>
      </w:r>
      <w:bookmarkStart w:id="0" w:name="_GoBack"/>
      <w:bookmarkEnd w:id="0"/>
    </w:p>
    <w:sectPr w:rsidR="007E490A" w:rsidRPr="007E490A" w:rsidSect="00737858">
      <w:headerReference w:type="default" r:id="rId10"/>
      <w:footerReference w:type="default" r:id="rId11"/>
      <w:pgSz w:w="12240" w:h="15840" w:code="1"/>
      <w:pgMar w:top="1418" w:right="1701" w:bottom="1418" w:left="1701" w:header="709" w:footer="7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66B" w:rsidRDefault="00E8066B" w:rsidP="00E86250">
      <w:pPr>
        <w:spacing w:after="0" w:line="240" w:lineRule="auto"/>
      </w:pPr>
      <w:r>
        <w:separator/>
      </w:r>
    </w:p>
  </w:endnote>
  <w:endnote w:type="continuationSeparator" w:id="0">
    <w:p w:rsidR="00E8066B" w:rsidRDefault="00E8066B" w:rsidP="00E8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250" w:rsidRDefault="006A558D" w:rsidP="00E86250">
    <w:pPr>
      <w:pStyle w:val="Footer"/>
      <w:jc w:val="right"/>
    </w:pPr>
    <w:r>
      <w:t>Ca</w:t>
    </w:r>
    <w:r w:rsidR="00E86250">
      <w:t>rlos Campos</w:t>
    </w:r>
    <w:r>
      <w:t>, Jimmy Hodgson, Kevin Moreira y Sandrelena Machado</w:t>
    </w:r>
  </w:p>
  <w:p w:rsidR="00E86250" w:rsidRDefault="00E86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66B" w:rsidRDefault="00E8066B" w:rsidP="00E86250">
      <w:pPr>
        <w:spacing w:after="0" w:line="240" w:lineRule="auto"/>
      </w:pPr>
      <w:r>
        <w:separator/>
      </w:r>
    </w:p>
  </w:footnote>
  <w:footnote w:type="continuationSeparator" w:id="0">
    <w:p w:rsidR="00E8066B" w:rsidRDefault="00E8066B" w:rsidP="00E86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4180198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A558D" w:rsidRDefault="006A558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90A" w:rsidRPr="007E490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6A558D" w:rsidRDefault="006A5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C2D4E"/>
    <w:multiLevelType w:val="hybridMultilevel"/>
    <w:tmpl w:val="8D06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09B3"/>
    <w:multiLevelType w:val="hybridMultilevel"/>
    <w:tmpl w:val="A48295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6B6E3F"/>
    <w:multiLevelType w:val="hybridMultilevel"/>
    <w:tmpl w:val="82F4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42DD6"/>
    <w:multiLevelType w:val="hybridMultilevel"/>
    <w:tmpl w:val="734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A5EE2"/>
    <w:multiLevelType w:val="hybridMultilevel"/>
    <w:tmpl w:val="B9E8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BC"/>
    <w:rsid w:val="00015263"/>
    <w:rsid w:val="000442CF"/>
    <w:rsid w:val="000F7AC3"/>
    <w:rsid w:val="00223EE0"/>
    <w:rsid w:val="002F0C95"/>
    <w:rsid w:val="00325B2E"/>
    <w:rsid w:val="00397738"/>
    <w:rsid w:val="00431631"/>
    <w:rsid w:val="00451A70"/>
    <w:rsid w:val="004B0AD0"/>
    <w:rsid w:val="00544C29"/>
    <w:rsid w:val="00594A57"/>
    <w:rsid w:val="006048BD"/>
    <w:rsid w:val="0065570F"/>
    <w:rsid w:val="0066030D"/>
    <w:rsid w:val="006944BC"/>
    <w:rsid w:val="006A558D"/>
    <w:rsid w:val="00737858"/>
    <w:rsid w:val="007E490A"/>
    <w:rsid w:val="00902CD0"/>
    <w:rsid w:val="00970E19"/>
    <w:rsid w:val="009C5EE1"/>
    <w:rsid w:val="00A4643A"/>
    <w:rsid w:val="00AA46B5"/>
    <w:rsid w:val="00AA761A"/>
    <w:rsid w:val="00AD2421"/>
    <w:rsid w:val="00AD69B3"/>
    <w:rsid w:val="00B77DF8"/>
    <w:rsid w:val="00BD7319"/>
    <w:rsid w:val="00BF4486"/>
    <w:rsid w:val="00C01E58"/>
    <w:rsid w:val="00C94478"/>
    <w:rsid w:val="00E25987"/>
    <w:rsid w:val="00E8066B"/>
    <w:rsid w:val="00E86250"/>
    <w:rsid w:val="00EE3812"/>
    <w:rsid w:val="00FA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5F6725"/>
  <w15:docId w15:val="{2EAD6FD9-2878-49B2-8AEF-856847A0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48B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46B5"/>
    <w:pPr>
      <w:spacing w:after="0" w:line="240" w:lineRule="auto"/>
    </w:pPr>
    <w:rPr>
      <w:rFonts w:eastAsiaTheme="minorEastAsia"/>
      <w:lang w:eastAsia="es-NI"/>
    </w:rPr>
  </w:style>
  <w:style w:type="character" w:customStyle="1" w:styleId="NoSpacingChar">
    <w:name w:val="No Spacing Char"/>
    <w:basedOn w:val="DefaultParagraphFont"/>
    <w:link w:val="NoSpacing"/>
    <w:uiPriority w:val="1"/>
    <w:rsid w:val="00AA46B5"/>
    <w:rPr>
      <w:rFonts w:eastAsiaTheme="minorEastAsia"/>
      <w:lang w:eastAsia="es-N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6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50"/>
  </w:style>
  <w:style w:type="paragraph" w:styleId="Footer">
    <w:name w:val="footer"/>
    <w:basedOn w:val="Normal"/>
    <w:link w:val="FooterChar"/>
    <w:uiPriority w:val="99"/>
    <w:unhideWhenUsed/>
    <w:rsid w:val="00E86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50"/>
  </w:style>
  <w:style w:type="character" w:customStyle="1" w:styleId="Heading1Char">
    <w:name w:val="Heading 1 Char"/>
    <w:basedOn w:val="DefaultParagraphFont"/>
    <w:link w:val="Heading1"/>
    <w:uiPriority w:val="9"/>
    <w:rsid w:val="006A55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69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ropbox\Universidad\Portada%20excelen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C9F5E707EC467C8CDE30CE9ED0C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F5F8D-96C9-4EDF-98D4-ECF64889F096}"/>
      </w:docPartPr>
      <w:docPartBody>
        <w:p w:rsidR="00B06C10" w:rsidRDefault="0095247F">
          <w:pPr>
            <w:pStyle w:val="09C9F5E707EC467C8CDE30CE9ED0C223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9F1B7C4DD320437D8C6D26EFDE231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67E8E-A562-497C-A03D-8071AC42B5AC}"/>
      </w:docPartPr>
      <w:docPartBody>
        <w:p w:rsidR="00B06C10" w:rsidRDefault="0095247F">
          <w:pPr>
            <w:pStyle w:val="9F1B7C4DD320437D8C6D26EFDE2314A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0C568663CFF640A29F868E13325B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BACEF-DD5B-4293-BA34-EA02A6E5CF2C}"/>
      </w:docPartPr>
      <w:docPartBody>
        <w:p w:rsidR="00B06C10" w:rsidRDefault="0095247F">
          <w:pPr>
            <w:pStyle w:val="0C568663CFF640A29F868E13325B34B9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7F"/>
    <w:rsid w:val="00155539"/>
    <w:rsid w:val="0095247F"/>
    <w:rsid w:val="00B06C10"/>
    <w:rsid w:val="00DA405D"/>
    <w:rsid w:val="00DC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C9F5E707EC467C8CDE30CE9ED0C223">
    <w:name w:val="09C9F5E707EC467C8CDE30CE9ED0C223"/>
  </w:style>
  <w:style w:type="paragraph" w:customStyle="1" w:styleId="9F1B7C4DD320437D8C6D26EFDE2314A0">
    <w:name w:val="9F1B7C4DD320437D8C6D26EFDE2314A0"/>
  </w:style>
  <w:style w:type="paragraph" w:customStyle="1" w:styleId="0C568663CFF640A29F868E13325B34B9">
    <w:name w:val="0C568663CFF640A29F868E13325B34B9"/>
  </w:style>
  <w:style w:type="paragraph" w:customStyle="1" w:styleId="70D03273F56F4026A9DC3491399098E8">
    <w:name w:val="70D03273F56F4026A9DC3491399098E8"/>
  </w:style>
  <w:style w:type="paragraph" w:customStyle="1" w:styleId="8D32641C7E8142B282D52BF3927436DD">
    <w:name w:val="8D32641C7E8142B282D52BF392743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Profesor:</PublishDate>
  <Abstract>Managua, 26 de Febrero del 2016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excelente</Template>
  <TotalTime>17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Sandrelena</vt:lpstr>
      <vt:lpstr/>
    </vt:vector>
  </TitlesOfParts>
  <Company>Facultad de ingeniería - uam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 Factibilidad</dc:title>
  <dc:subject>Ingeniería de Software I</dc:subject>
  <dc:creator>Carlos Campos</dc:creator>
  <cp:lastModifiedBy>Carlos Campos</cp:lastModifiedBy>
  <cp:revision>4</cp:revision>
  <dcterms:created xsi:type="dcterms:W3CDTF">2016-03-03T03:57:00Z</dcterms:created>
  <dcterms:modified xsi:type="dcterms:W3CDTF">2016-03-03T04:13:00Z</dcterms:modified>
</cp:coreProperties>
</file>